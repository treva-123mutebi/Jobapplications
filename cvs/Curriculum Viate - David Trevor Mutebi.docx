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7655"/>
      </w:tblGrid>
      <w:tr w:rsidR="009B568C" w:rsidRPr="00DF7BD3" w:rsidTr="00FF09DF">
        <w:trPr>
          <w:trHeight w:val="35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9B568C" w:rsidRDefault="009B568C" w:rsidP="00CF1C76">
            <w:pPr>
              <w:spacing w:after="0"/>
              <w:ind w:left="-108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t>Personal Information</w:t>
            </w:r>
          </w:p>
          <w:p w:rsidR="00A62D70" w:rsidRPr="00752DE8" w:rsidRDefault="00A62D70" w:rsidP="00CF1C76">
            <w:pPr>
              <w:spacing w:after="0"/>
              <w:ind w:left="-108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9B568C" w:rsidRPr="00DF7BD3" w:rsidRDefault="009B568C" w:rsidP="00CF1C76">
            <w:pPr>
              <w:spacing w:after="0"/>
              <w:rPr>
                <w:rFonts w:ascii="Futura Lt BT" w:hAnsi="Futura Lt BT"/>
              </w:rPr>
            </w:pPr>
          </w:p>
        </w:tc>
      </w:tr>
      <w:tr w:rsidR="009B568C" w:rsidRPr="00DF7BD3" w:rsidTr="00FE30DA">
        <w:trPr>
          <w:trHeight w:val="164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9B568C" w:rsidRPr="00752DE8" w:rsidRDefault="009B568C" w:rsidP="00CF1C76">
            <w:pPr>
              <w:spacing w:after="0" w:line="24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About me</w:t>
            </w:r>
          </w:p>
          <w:p w:rsidR="003178CA" w:rsidRPr="00752DE8" w:rsidRDefault="003178CA">
            <w:pPr>
              <w:rPr>
                <w:rFonts w:ascii="Futura Lt BT" w:hAnsi="Futura Lt BT"/>
                <w:sz w:val="20"/>
                <w:szCs w:val="20"/>
              </w:rPr>
            </w:pPr>
          </w:p>
          <w:p w:rsidR="009B568C" w:rsidRPr="00752DE8" w:rsidRDefault="009B568C" w:rsidP="003178CA">
            <w:pPr>
              <w:jc w:val="center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40702B" w:rsidRDefault="00A62D70" w:rsidP="0040702B">
            <w:pPr>
              <w:pStyle w:val="Heading2"/>
              <w:shd w:val="clear" w:color="auto" w:fill="FFFFFF"/>
              <w:spacing w:before="0"/>
              <w:rPr>
                <w:rFonts w:ascii="Helvetica" w:hAnsi="Helvetica"/>
                <w:color w:val="333E49"/>
                <w:lang w:val="en-US"/>
              </w:rPr>
            </w:pPr>
            <w:r>
              <w:rPr>
                <w:rFonts w:ascii="Helvetica" w:hAnsi="Helvetica"/>
                <w:color w:val="333E49"/>
                <w:lang w:val="en-US"/>
              </w:rPr>
              <w:t>Software Engineer: Front and Back End Web</w:t>
            </w:r>
            <w:r w:rsidR="0040702B">
              <w:rPr>
                <w:rFonts w:ascii="Helvetica" w:hAnsi="Helvetica"/>
                <w:color w:val="333E49"/>
                <w:lang w:val="en-US"/>
              </w:rPr>
              <w:t xml:space="preserve"> Developer</w:t>
            </w:r>
          </w:p>
          <w:p w:rsidR="003D3226" w:rsidRDefault="003D3226" w:rsidP="003D3226">
            <w:pPr>
              <w:rPr>
                <w:lang w:bidi="ar-SA"/>
              </w:rPr>
            </w:pPr>
          </w:p>
          <w:p w:rsidR="003D3226" w:rsidRPr="003D3226" w:rsidRDefault="003D3226" w:rsidP="003D3226">
            <w:pPr>
              <w:rPr>
                <w:lang w:bidi="ar-SA"/>
              </w:rPr>
            </w:pPr>
            <w:r w:rsidRPr="00A62D70">
              <w:rPr>
                <w:sz w:val="24"/>
                <w:szCs w:val="24"/>
                <w:lang w:bidi="ar-SA"/>
              </w:rPr>
              <w:t>Summary: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create, code, and improve the server, server-side applications, and databases that, when combined with front-end codes, help create a functional, seamless experience for the end-use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1) 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 can fully</w:t>
            </w:r>
            <w:r w:rsidR="00FB12C3">
              <w:rPr>
                <w:rFonts w:ascii="Arial" w:hAnsi="Arial" w:cs="Arial"/>
                <w:color w:val="333E49"/>
                <w:sz w:val="29"/>
                <w:szCs w:val="29"/>
              </w:rPr>
              <w:t xml:space="preserve"> engage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 in the entire application lifecycle, focusing on coding and debugging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2) 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 can w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rite clean code to develop functional web applications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3) 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 can t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roubleshoot and debug applications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4) 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 can p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erform UI tests to optimize performance</w:t>
            </w: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5) 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 can m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anage cutting-edge technologies to improve legacy applications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6) 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 c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ollaborate with Front-end developers to integrate user-facing elements with server side logic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7) 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I g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ather and address technical and design requirements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8) 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I p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rovide training and support to internal teams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9) 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I b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uild reusable code and libraries for future use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Pr="00A62D70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10) </w:t>
            </w:r>
            <w:bookmarkStart w:id="0" w:name="_GoBack"/>
            <w:bookmarkEnd w:id="0"/>
            <w:proofErr w:type="gramStart"/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l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iaise</w:t>
            </w:r>
            <w:proofErr w:type="gramEnd"/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 with developers, designers and system administrators to identify new features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.</w:t>
            </w:r>
          </w:p>
          <w:p w:rsidR="0040702B" w:rsidRDefault="003D3226" w:rsidP="0040702B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Helvetica" w:hAnsi="Helvetica"/>
                <w:color w:val="333E49"/>
                <w:sz w:val="29"/>
                <w:szCs w:val="29"/>
              </w:rPr>
            </w:pPr>
            <w:r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11) 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>I f</w:t>
            </w:r>
            <w:r w:rsidR="0040702B" w:rsidRPr="00A62D70">
              <w:rPr>
                <w:rFonts w:ascii="Arial" w:hAnsi="Arial" w:cs="Arial"/>
                <w:color w:val="333E49"/>
                <w:sz w:val="29"/>
                <w:szCs w:val="29"/>
              </w:rPr>
              <w:t>ollow emerging technologies</w:t>
            </w:r>
            <w:r w:rsidR="000811BA" w:rsidRPr="00A62D70">
              <w:rPr>
                <w:rFonts w:ascii="Arial" w:hAnsi="Arial" w:cs="Arial"/>
                <w:color w:val="333E49"/>
                <w:sz w:val="29"/>
                <w:szCs w:val="29"/>
              </w:rPr>
              <w:t xml:space="preserve"> to make web applications that are up to date</w:t>
            </w:r>
          </w:p>
          <w:p w:rsidR="002A40F2" w:rsidRPr="00752DE8" w:rsidRDefault="00BA200A" w:rsidP="00F61B7A">
            <w:pPr>
              <w:jc w:val="both"/>
              <w:rPr>
                <w:rFonts w:ascii="Futura Lt BT" w:hAnsi="Futura Lt BT"/>
              </w:rPr>
            </w:pPr>
            <w:r w:rsidRPr="00231C47">
              <w:rPr>
                <w:rFonts w:ascii="Futura Lt BT" w:hAnsi="Futura Lt BT" w:cs="Arial"/>
              </w:rPr>
              <w:t xml:space="preserve">.  </w:t>
            </w:r>
          </w:p>
        </w:tc>
      </w:tr>
      <w:tr w:rsidR="00A42DC3" w:rsidRPr="00DF7BD3" w:rsidTr="00FF09D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CF1C76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>
              <w:rPr>
                <w:rFonts w:ascii="Futura Lt BT" w:hAnsi="Futura Lt BT"/>
                <w:color w:val="000066"/>
                <w:sz w:val="20"/>
                <w:szCs w:val="20"/>
              </w:rPr>
              <w:t>Date of Birth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A42DC3" w:rsidRPr="00752DE8" w:rsidRDefault="00A42DC3" w:rsidP="00231C47">
            <w:pPr>
              <w:pStyle w:val="Header"/>
              <w:spacing w:after="120"/>
              <w:rPr>
                <w:rFonts w:ascii="Futura Lt BT" w:hAnsi="Futura Lt BT" w:cs="Arial"/>
                <w:lang w:val="de-DE" w:bidi="en-US"/>
              </w:rPr>
            </w:pPr>
            <w:r>
              <w:rPr>
                <w:rFonts w:ascii="Futura Lt BT" w:hAnsi="Futura Lt BT" w:cs="Arial"/>
                <w:lang w:val="de-DE" w:bidi="en-US"/>
              </w:rPr>
              <w:t>28 July 1998</w:t>
            </w:r>
          </w:p>
        </w:tc>
      </w:tr>
      <w:tr w:rsidR="009B568C" w:rsidRPr="00DF7BD3" w:rsidTr="00FF09D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9B568C" w:rsidRPr="00752DE8" w:rsidRDefault="009B568C" w:rsidP="00CF1C76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Address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9B568C" w:rsidRPr="00752DE8" w:rsidRDefault="006B70CC" w:rsidP="00231C47">
            <w:pPr>
              <w:pStyle w:val="Header"/>
              <w:spacing w:after="120"/>
              <w:rPr>
                <w:rFonts w:ascii="Futura Lt BT" w:hAnsi="Futura Lt BT" w:cs="Arial"/>
                <w:lang w:val="de-DE" w:bidi="en-US"/>
              </w:rPr>
            </w:pPr>
            <w:r w:rsidRPr="00752DE8">
              <w:rPr>
                <w:rFonts w:ascii="Futura Lt BT" w:hAnsi="Futura Lt BT" w:cs="Arial"/>
                <w:lang w:val="de-DE" w:bidi="en-US"/>
              </w:rPr>
              <w:t xml:space="preserve">P.O.Box </w:t>
            </w:r>
            <w:r w:rsidR="00231C47">
              <w:rPr>
                <w:rFonts w:ascii="Futura Lt BT" w:hAnsi="Futura Lt BT" w:cs="Arial"/>
                <w:lang w:val="de-DE" w:bidi="en-US"/>
              </w:rPr>
              <w:t>72219</w:t>
            </w:r>
            <w:r w:rsidRPr="00752DE8">
              <w:rPr>
                <w:rFonts w:ascii="Futura Lt BT" w:hAnsi="Futura Lt BT" w:cs="Arial"/>
                <w:lang w:val="de-DE" w:bidi="en-US"/>
              </w:rPr>
              <w:t>, Kampala Uganda</w:t>
            </w:r>
          </w:p>
        </w:tc>
      </w:tr>
      <w:tr w:rsidR="009B568C" w:rsidRPr="00DF7BD3" w:rsidTr="00FF09D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9B568C" w:rsidRPr="00752DE8" w:rsidRDefault="00796E26" w:rsidP="00CF1C76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Telephone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9B568C" w:rsidRPr="00752DE8" w:rsidRDefault="00FE30DA" w:rsidP="00231C47">
            <w:pPr>
              <w:spacing w:after="0" w:line="240" w:lineRule="exact"/>
              <w:rPr>
                <w:rFonts w:ascii="Futura Lt BT" w:hAnsi="Futura Lt BT" w:cs="Arial"/>
              </w:rPr>
            </w:pPr>
            <w:r w:rsidRPr="00752DE8">
              <w:rPr>
                <w:rFonts w:ascii="Futura Lt BT" w:hAnsi="Futura Lt BT" w:cs="Arial"/>
              </w:rPr>
              <w:t>+256</w:t>
            </w:r>
            <w:r w:rsidR="00231C47" w:rsidRPr="00231C47">
              <w:rPr>
                <w:rFonts w:ascii="Futura Lt BT" w:hAnsi="Futura Lt BT" w:cs="Arial"/>
              </w:rPr>
              <w:t>88042999</w:t>
            </w:r>
            <w:r w:rsidR="00BA200A" w:rsidRPr="00752DE8">
              <w:rPr>
                <w:rFonts w:ascii="Futura Lt BT" w:hAnsi="Futura Lt BT" w:cs="Cambria"/>
              </w:rPr>
              <w:t xml:space="preserve"> </w:t>
            </w:r>
          </w:p>
        </w:tc>
      </w:tr>
      <w:tr w:rsidR="009B568C" w:rsidRPr="00DF7BD3" w:rsidTr="00FF09D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9B568C" w:rsidRPr="00752DE8" w:rsidRDefault="00796E26" w:rsidP="00CF1C76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Email</w:t>
            </w:r>
          </w:p>
        </w:tc>
        <w:bookmarkStart w:id="1" w:name="_Hlt266384910"/>
        <w:bookmarkStart w:id="2" w:name="_Hlt266384911"/>
        <w:bookmarkStart w:id="3" w:name="_Hlt266384914"/>
        <w:bookmarkEnd w:id="1"/>
        <w:bookmarkEnd w:id="2"/>
        <w:bookmarkEnd w:id="3"/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9B568C" w:rsidRPr="00752DE8" w:rsidRDefault="00231C47" w:rsidP="00231C47">
            <w:pPr>
              <w:spacing w:after="0" w:line="240" w:lineRule="exact"/>
              <w:jc w:val="both"/>
              <w:rPr>
                <w:rFonts w:ascii="Futura Lt BT" w:hAnsi="Futura Lt BT" w:cs="Arial"/>
              </w:rPr>
            </w:pPr>
            <w:r w:rsidRPr="00231C47">
              <w:rPr>
                <w:rFonts w:ascii="Futura Lt BT" w:hAnsi="Futura Lt BT" w:cs="Arial"/>
              </w:rPr>
              <w:fldChar w:fldCharType="begin"/>
            </w:r>
            <w:r w:rsidRPr="00231C47">
              <w:rPr>
                <w:rFonts w:ascii="Futura Lt BT" w:hAnsi="Futura Lt BT" w:cs="Arial"/>
              </w:rPr>
              <w:instrText xml:space="preserve"> HYPERLINK "mailto:mdavid.trevor@gmail.com" </w:instrText>
            </w:r>
            <w:r w:rsidRPr="00231C47">
              <w:rPr>
                <w:rFonts w:ascii="Futura Lt BT" w:hAnsi="Futura Lt BT" w:cs="Arial"/>
              </w:rPr>
              <w:fldChar w:fldCharType="separate"/>
            </w:r>
            <w:r w:rsidRPr="00231C47">
              <w:rPr>
                <w:rFonts w:ascii="Futura Lt BT" w:hAnsi="Futura Lt BT"/>
              </w:rPr>
              <w:t>mdavid.trevor@gmail.com</w:t>
            </w:r>
            <w:r w:rsidRPr="00231C47">
              <w:rPr>
                <w:rFonts w:ascii="Futura Lt BT" w:hAnsi="Futura Lt BT" w:cs="Arial"/>
              </w:rPr>
              <w:fldChar w:fldCharType="end"/>
            </w:r>
            <w:r>
              <w:rPr>
                <w:rFonts w:ascii="Futura Lt BT" w:hAnsi="Futura Lt BT" w:cs="Arial"/>
              </w:rPr>
              <w:t xml:space="preserve"> </w:t>
            </w:r>
          </w:p>
        </w:tc>
      </w:tr>
      <w:tr w:rsidR="00796E26" w:rsidRPr="00DF7BD3" w:rsidTr="00F61B7A">
        <w:trPr>
          <w:trHeight w:val="8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796E26" w:rsidRPr="00DF7BD3" w:rsidRDefault="00796E26" w:rsidP="00F74068">
            <w:pPr>
              <w:spacing w:after="0" w:line="240" w:lineRule="exact"/>
              <w:rPr>
                <w:rFonts w:ascii="Futura Lt BT" w:hAnsi="Futura Lt BT"/>
                <w:color w:val="000066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796E26" w:rsidRPr="00DF7BD3" w:rsidRDefault="00796E26" w:rsidP="00F61B7A">
            <w:pPr>
              <w:spacing w:after="0" w:line="240" w:lineRule="exact"/>
              <w:jc w:val="both"/>
              <w:rPr>
                <w:rFonts w:ascii="Futura Lt BT" w:hAnsi="Futura Lt BT" w:cs="Arial"/>
              </w:rPr>
            </w:pPr>
          </w:p>
        </w:tc>
      </w:tr>
      <w:tr w:rsidR="002A40F2" w:rsidRPr="00DF7BD3" w:rsidTr="00FF09DF">
        <w:trPr>
          <w:trHeight w:val="495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2A40F2" w:rsidRPr="00752DE8" w:rsidRDefault="00307EB6" w:rsidP="00CF1C76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t>Key Competences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752DE8" w:rsidRPr="00A62D70" w:rsidRDefault="004F04B7" w:rsidP="008C640C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Proven work experience as a Back-end developer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 xml:space="preserve"> since 2017.</w:t>
            </w:r>
          </w:p>
          <w:p w:rsidR="00307EB6" w:rsidRPr="00A62D70" w:rsidRDefault="00F15A49" w:rsidP="008C640C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I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n-depth understanding of the entire web development process (design, development and deployment)</w:t>
            </w:r>
          </w:p>
          <w:p w:rsidR="00307EB6" w:rsidRPr="00A62D70" w:rsidRDefault="00F15A49" w:rsidP="008C640C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Hands on experience with programming languages like </w:t>
            </w:r>
            <w:r w:rsidRPr="00A62D70">
              <w:rPr>
                <w:rFonts w:cs="Calibri"/>
                <w:sz w:val="29"/>
                <w:szCs w:val="29"/>
                <w:shd w:val="clear" w:color="auto" w:fill="FFFFFF"/>
              </w:rPr>
              <w:t>Java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, Ruby, PHP and Python</w:t>
            </w:r>
            <w:r w:rsidR="00CA384E" w:rsidRPr="00A62D70">
              <w:rPr>
                <w:rFonts w:cs="Calibri"/>
                <w:iCs/>
              </w:rPr>
              <w:t>.</w:t>
            </w:r>
          </w:p>
          <w:p w:rsidR="008C640C" w:rsidRPr="00A62D70" w:rsidRDefault="00F15A49" w:rsidP="00904E25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 xml:space="preserve">Working knowledge of 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Django framework.</w:t>
            </w:r>
          </w:p>
          <w:p w:rsidR="008C640C" w:rsidRPr="00A62D70" w:rsidRDefault="00F15A49" w:rsidP="0057589D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Familiarity with front-end languages (e.g. HTML, JavaScript and CSS)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.</w:t>
            </w:r>
          </w:p>
          <w:p w:rsidR="008C640C" w:rsidRPr="00A62D70" w:rsidRDefault="00F15A49" w:rsidP="008C640C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lastRenderedPageBreak/>
              <w:t>Excellent analytical and time management skills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.</w:t>
            </w:r>
          </w:p>
          <w:p w:rsidR="008C640C" w:rsidRPr="00A62D70" w:rsidRDefault="00F15A49" w:rsidP="008C640C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Teamwork skills with a problem-solving attitude</w:t>
            </w: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.</w:t>
            </w:r>
          </w:p>
          <w:p w:rsidR="00307EB6" w:rsidRPr="00A62D70" w:rsidRDefault="00F15A49" w:rsidP="008C640C">
            <w:pPr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  <w:iCs/>
              </w:rPr>
            </w:pPr>
            <w:r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>Data Management and Statistics using</w:t>
            </w:r>
            <w:r w:rsidR="00D72DDF" w:rsidRPr="00A62D70">
              <w:rPr>
                <w:rFonts w:cs="Calibri"/>
                <w:color w:val="333E49"/>
                <w:sz w:val="29"/>
                <w:szCs w:val="29"/>
                <w:shd w:val="clear" w:color="auto" w:fill="FFFFFF"/>
              </w:rPr>
              <w:t xml:space="preserve"> using StatFi MS Excel Add-on</w:t>
            </w:r>
            <w:r w:rsidR="00CA384E" w:rsidRPr="00A62D70">
              <w:rPr>
                <w:rFonts w:cs="Calibri"/>
                <w:iCs/>
              </w:rPr>
              <w:t>.</w:t>
            </w:r>
          </w:p>
          <w:p w:rsidR="00307EB6" w:rsidRPr="00DF7BD3" w:rsidRDefault="00CA384E" w:rsidP="00D72DDF">
            <w:pPr>
              <w:widowControl w:val="0"/>
              <w:spacing w:after="0" w:line="240" w:lineRule="auto"/>
              <w:ind w:left="720"/>
              <w:jc w:val="both"/>
              <w:rPr>
                <w:rFonts w:ascii="Futura Lt BT" w:hAnsi="Futura Lt BT" w:cs="Calibri"/>
                <w:iCs/>
              </w:rPr>
            </w:pPr>
            <w:r w:rsidRPr="00DF7BD3">
              <w:rPr>
                <w:rFonts w:ascii="Futura Lt BT" w:hAnsi="Futura Lt BT" w:cs="Calibri"/>
                <w:iCs/>
              </w:rPr>
              <w:t>.</w:t>
            </w:r>
          </w:p>
          <w:p w:rsidR="00307EB6" w:rsidRPr="00DF7BD3" w:rsidRDefault="00307EB6" w:rsidP="00F61B7A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</w:p>
          <w:p w:rsidR="002A40F2" w:rsidRPr="00DF7BD3" w:rsidRDefault="002A40F2" w:rsidP="00F61B7A">
            <w:pPr>
              <w:spacing w:after="0" w:line="240" w:lineRule="exact"/>
              <w:jc w:val="both"/>
              <w:rPr>
                <w:rFonts w:ascii="Futura Lt BT" w:hAnsi="Futura Lt BT" w:cs="Arial"/>
              </w:rPr>
            </w:pPr>
          </w:p>
        </w:tc>
      </w:tr>
      <w:tr w:rsidR="00796E26" w:rsidRPr="00DF7BD3" w:rsidTr="00FF09DF">
        <w:trPr>
          <w:trHeight w:val="42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796E26" w:rsidRPr="00752DE8" w:rsidRDefault="00CC5B18" w:rsidP="00CF1C76">
            <w:pPr>
              <w:spacing w:after="0"/>
              <w:ind w:left="-108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lastRenderedPageBreak/>
              <w:t>Working Experience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796E26" w:rsidRPr="00DF7BD3" w:rsidRDefault="00796E26" w:rsidP="00CF1C76">
            <w:pPr>
              <w:spacing w:after="0"/>
              <w:rPr>
                <w:rFonts w:ascii="Futura Lt BT" w:hAnsi="Futura Lt BT"/>
              </w:rPr>
            </w:pPr>
          </w:p>
        </w:tc>
      </w:tr>
      <w:tr w:rsidR="005913B8" w:rsidRPr="00DF7BD3" w:rsidTr="0017732B">
        <w:trPr>
          <w:trHeight w:val="345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752DE8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1B7016" w:rsidP="00064C83">
            <w:pPr>
              <w:pStyle w:val="Style"/>
              <w:spacing w:line="320" w:lineRule="atLeast"/>
              <w:rPr>
                <w:rFonts w:ascii="Futura Lt BT" w:hAnsi="Futura Lt BT"/>
                <w:sz w:val="22"/>
                <w:szCs w:val="22"/>
                <w:lang w:bidi="en-US"/>
              </w:rPr>
            </w:pPr>
            <w:r>
              <w:rPr>
                <w:rFonts w:ascii="Futura Lt BT" w:hAnsi="Futura Lt BT"/>
                <w:sz w:val="22"/>
                <w:szCs w:val="22"/>
                <w:lang w:bidi="en-US"/>
              </w:rPr>
              <w:t>201</w:t>
            </w:r>
            <w:r w:rsidR="00064C83">
              <w:rPr>
                <w:rFonts w:ascii="Futura Lt BT" w:hAnsi="Futura Lt BT"/>
                <w:sz w:val="22"/>
                <w:szCs w:val="22"/>
                <w:lang w:bidi="en-US"/>
              </w:rPr>
              <w:t>8</w:t>
            </w:r>
            <w:r w:rsidR="005913B8" w:rsidRPr="00DF7BD3">
              <w:rPr>
                <w:rFonts w:ascii="Futura Lt BT" w:hAnsi="Futura Lt BT"/>
                <w:sz w:val="22"/>
                <w:szCs w:val="22"/>
                <w:lang w:bidi="en-US"/>
              </w:rPr>
              <w:t xml:space="preserve"> to </w:t>
            </w:r>
            <w:r w:rsidR="00064C83">
              <w:rPr>
                <w:rFonts w:ascii="Futura Lt BT" w:hAnsi="Futura Lt BT"/>
                <w:sz w:val="22"/>
                <w:szCs w:val="22"/>
                <w:lang w:bidi="en-US"/>
              </w:rPr>
              <w:t>present</w:t>
            </w:r>
          </w:p>
        </w:tc>
      </w:tr>
      <w:tr w:rsidR="005913B8" w:rsidRPr="00DF7BD3" w:rsidTr="0017732B">
        <w:trPr>
          <w:trHeight w:val="6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752DE8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Position held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7460E" w:rsidRDefault="0087460E" w:rsidP="005913B8">
            <w:pPr>
              <w:pStyle w:val="Style"/>
              <w:spacing w:line="320" w:lineRule="atLeast"/>
              <w:rPr>
                <w:rFonts w:ascii="Futura Lt BT" w:hAnsi="Futura Lt BT"/>
                <w:sz w:val="22"/>
                <w:szCs w:val="22"/>
                <w:lang w:bidi="en-US"/>
              </w:rPr>
            </w:pPr>
          </w:p>
          <w:p w:rsidR="005913B8" w:rsidRDefault="00064C83" w:rsidP="005913B8">
            <w:pPr>
              <w:pStyle w:val="Style"/>
              <w:spacing w:line="320" w:lineRule="atLeast"/>
              <w:rPr>
                <w:rFonts w:ascii="Futura Lt BT" w:hAnsi="Futura Lt BT"/>
                <w:sz w:val="22"/>
                <w:szCs w:val="22"/>
                <w:lang w:bidi="en-US"/>
              </w:rPr>
            </w:pPr>
            <w:r>
              <w:rPr>
                <w:rFonts w:ascii="Futura Lt BT" w:hAnsi="Futura Lt BT"/>
                <w:sz w:val="22"/>
                <w:szCs w:val="22"/>
                <w:lang w:bidi="en-US"/>
              </w:rPr>
              <w:t>Back end and Front End Developer</w:t>
            </w:r>
          </w:p>
          <w:p w:rsidR="0087460E" w:rsidRPr="00DF7BD3" w:rsidRDefault="0087460E" w:rsidP="005913B8">
            <w:pPr>
              <w:pStyle w:val="Style"/>
              <w:spacing w:line="320" w:lineRule="atLeast"/>
              <w:rPr>
                <w:rFonts w:ascii="Futura Lt BT" w:hAnsi="Futura Lt BT"/>
                <w:sz w:val="22"/>
                <w:szCs w:val="22"/>
                <w:lang w:bidi="en-US"/>
              </w:rPr>
            </w:pPr>
          </w:p>
        </w:tc>
      </w:tr>
      <w:tr w:rsidR="005913B8" w:rsidRPr="00DF7BD3" w:rsidTr="0017732B">
        <w:trPr>
          <w:trHeight w:val="388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5913B8" w:rsidRPr="00752DE8" w:rsidRDefault="005913B8" w:rsidP="00752DE8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Main responsibilities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5913B8" w:rsidRDefault="00064C83" w:rsidP="001B7016">
            <w:pPr>
              <w:spacing w:after="0" w:line="320" w:lineRule="atLeast"/>
              <w:ind w:left="-13"/>
              <w:rPr>
                <w:rFonts w:ascii="Futura Lt BT" w:hAnsi="Futura Lt BT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Futura Lt BT" w:hAnsi="Futura Lt BT" w:cs="Arial"/>
                <w:color w:val="000000"/>
                <w:sz w:val="20"/>
                <w:szCs w:val="20"/>
                <w:shd w:val="clear" w:color="auto" w:fill="FFFFFF"/>
              </w:rPr>
              <w:t>Build user-friendly interface and integrate it to a database using PHP programming Language</w:t>
            </w:r>
            <w:r w:rsidR="005913B8" w:rsidRPr="00DF7BD3">
              <w:rPr>
                <w:rFonts w:ascii="Futura Lt BT" w:hAnsi="Futura Lt BT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7460E" w:rsidRPr="00DF7BD3" w:rsidRDefault="0087460E" w:rsidP="001B7016">
            <w:pPr>
              <w:spacing w:after="0" w:line="320" w:lineRule="atLeast"/>
              <w:ind w:left="-13"/>
              <w:rPr>
                <w:rFonts w:ascii="Futura Lt BT" w:hAnsi="Futura Lt BT" w:cs="Arial"/>
              </w:rPr>
            </w:pPr>
          </w:p>
        </w:tc>
      </w:tr>
      <w:tr w:rsidR="005913B8" w:rsidRPr="00DF7BD3" w:rsidTr="0017732B">
        <w:trPr>
          <w:trHeight w:val="573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5913B8" w:rsidRPr="00752DE8" w:rsidRDefault="005913B8" w:rsidP="00752DE8">
            <w:pPr>
              <w:spacing w:after="0" w:line="240" w:lineRule="atLeas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and address of employer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064C83" w:rsidP="005913B8">
            <w:pPr>
              <w:spacing w:after="0"/>
              <w:rPr>
                <w:rFonts w:ascii="Futura Lt BT" w:hAnsi="Futura Lt BT" w:cs="Arial"/>
              </w:rPr>
            </w:pPr>
            <w:r>
              <w:rPr>
                <w:rFonts w:ascii="Futura Lt BT" w:hAnsi="Futura Lt BT" w:cs="Cambria"/>
              </w:rPr>
              <w:t>Fresh Garden Uganda</w:t>
            </w:r>
            <w:r w:rsidR="001B7016">
              <w:rPr>
                <w:rFonts w:ascii="Futura Lt BT" w:hAnsi="Futura Lt BT" w:cs="Cambria"/>
              </w:rPr>
              <w:t xml:space="preserve"> </w:t>
            </w:r>
          </w:p>
          <w:p w:rsidR="008C640C" w:rsidRDefault="00064C83" w:rsidP="005913B8">
            <w:pPr>
              <w:spacing w:after="0" w:line="360" w:lineRule="auto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</w:rPr>
              <w:t>K</w:t>
            </w:r>
            <w:r w:rsidR="0087460E">
              <w:rPr>
                <w:rFonts w:ascii="Futura Lt BT" w:hAnsi="Futura Lt BT" w:cs="Arial"/>
              </w:rPr>
              <w:t>ampala, Uganda</w:t>
            </w:r>
            <w:r>
              <w:rPr>
                <w:rFonts w:ascii="Futura Lt BT" w:hAnsi="Futura Lt BT" w:cs="Arial"/>
              </w:rPr>
              <w:t>.</w:t>
            </w:r>
          </w:p>
          <w:p w:rsidR="005913B8" w:rsidRPr="00DF7BD3" w:rsidRDefault="001B7016" w:rsidP="0087460E">
            <w:pPr>
              <w:spacing w:after="0" w:line="360" w:lineRule="auto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</w:rPr>
              <w:t xml:space="preserve"> </w:t>
            </w:r>
          </w:p>
        </w:tc>
      </w:tr>
      <w:tr w:rsidR="005913B8" w:rsidRPr="00DF7BD3" w:rsidTr="00497B31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Default="005913B8" w:rsidP="005913B8">
            <w:pPr>
              <w:spacing w:after="0" w:line="360" w:lineRule="auto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Type of business/sector</w:t>
            </w:r>
          </w:p>
          <w:p w:rsidR="0087460E" w:rsidRPr="00752DE8" w:rsidRDefault="0087460E" w:rsidP="005913B8">
            <w:pPr>
              <w:spacing w:after="0" w:line="360" w:lineRule="auto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Default="00064C83" w:rsidP="005913B8">
            <w:pPr>
              <w:spacing w:after="0" w:line="360" w:lineRule="auto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</w:rPr>
              <w:t>Food Delivery Business</w:t>
            </w:r>
          </w:p>
          <w:p w:rsidR="0087460E" w:rsidRPr="00DF7BD3" w:rsidRDefault="0087460E" w:rsidP="005913B8">
            <w:pPr>
              <w:spacing w:after="0" w:line="360" w:lineRule="auto"/>
              <w:rPr>
                <w:rFonts w:ascii="Futura Lt BT" w:hAnsi="Futura Lt BT" w:cs="Arial"/>
              </w:rPr>
            </w:pPr>
          </w:p>
        </w:tc>
      </w:tr>
      <w:tr w:rsidR="005913B8" w:rsidRPr="00DF7BD3" w:rsidTr="0021520F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5913B8" w:rsidRPr="00752DE8" w:rsidRDefault="005913B8" w:rsidP="00752DE8">
            <w:pPr>
              <w:jc w:val="right"/>
              <w:rPr>
                <w:rFonts w:ascii="Futura Lt BT" w:hAnsi="Futura Lt BT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Key responsibilities</w:t>
            </w:r>
            <w:r w:rsidR="00B84CD3" w:rsidRPr="00752DE8">
              <w:rPr>
                <w:rFonts w:ascii="Futura Lt BT" w:hAnsi="Futura Lt BT"/>
                <w:color w:val="000066"/>
                <w:sz w:val="20"/>
                <w:szCs w:val="20"/>
              </w:rPr>
              <w:t xml:space="preserve"> 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070531" w:rsidRPr="00DF7BD3" w:rsidRDefault="00064C83" w:rsidP="00595153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 xml:space="preserve">User login functions to track </w:t>
            </w:r>
            <w:r w:rsidR="003D3226">
              <w:rPr>
                <w:rFonts w:ascii="Futura Lt BT" w:hAnsi="Futura Lt BT" w:cs="Calibri"/>
                <w:iCs/>
              </w:rPr>
              <w:t>client activities on the site</w:t>
            </w:r>
            <w:r w:rsidR="00070531" w:rsidRPr="00DF7BD3">
              <w:rPr>
                <w:rFonts w:ascii="Futura Lt BT" w:hAnsi="Futura Lt BT" w:cs="Calibri"/>
                <w:iCs/>
              </w:rPr>
              <w:t>.</w:t>
            </w:r>
          </w:p>
          <w:p w:rsidR="0019017F" w:rsidRPr="00DF7BD3" w:rsidRDefault="0058436A" w:rsidP="0017732B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 easy-to-use checkout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for the site’s client</w:t>
            </w:r>
            <w:r w:rsidR="0019017F" w:rsidRPr="00DF7BD3">
              <w:rPr>
                <w:rFonts w:ascii="Futura Lt BT" w:hAnsi="Futura Lt BT" w:cs="Calibri"/>
                <w:iCs/>
              </w:rPr>
              <w:t>.</w:t>
            </w:r>
          </w:p>
          <w:p w:rsidR="00D35CE2" w:rsidRPr="0017732B" w:rsidRDefault="00303FB4" w:rsidP="0017732B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Content management capabilities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to ease user navigation on the site</w:t>
            </w:r>
            <w:r w:rsidR="00FC757C" w:rsidRPr="0017732B">
              <w:rPr>
                <w:rFonts w:ascii="Futura Lt BT" w:hAnsi="Futura Lt BT" w:cs="Calibri"/>
                <w:iCs/>
              </w:rPr>
              <w:t>.</w:t>
            </w:r>
          </w:p>
          <w:p w:rsidR="00390AA0" w:rsidRPr="00DF7BD3" w:rsidRDefault="00532F76" w:rsidP="00595153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 xml:space="preserve">Integrate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eporting tools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for stock and sales to ease administration tasks.</w:t>
            </w:r>
          </w:p>
          <w:p w:rsidR="00390AA0" w:rsidRPr="00DF7BD3" w:rsidRDefault="00532F76" w:rsidP="00595153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>Integrated search function to ease User Navigation</w:t>
            </w:r>
          </w:p>
          <w:p w:rsidR="005913B8" w:rsidRPr="00DF7BD3" w:rsidRDefault="005913B8" w:rsidP="001B7016">
            <w:pPr>
              <w:widowControl w:val="0"/>
              <w:spacing w:after="0" w:line="240" w:lineRule="auto"/>
              <w:ind w:left="720"/>
              <w:jc w:val="both"/>
              <w:rPr>
                <w:rFonts w:ascii="Futura Lt BT" w:hAnsi="Futura Lt BT"/>
                <w:color w:val="000000"/>
              </w:rPr>
            </w:pPr>
          </w:p>
        </w:tc>
      </w:tr>
      <w:tr w:rsidR="005913B8" w:rsidRPr="00DF7BD3" w:rsidTr="00497B31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5913B8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A84AB3" w:rsidP="00A84AB3">
            <w:pPr>
              <w:pStyle w:val="Style"/>
              <w:spacing w:line="320" w:lineRule="atLeast"/>
              <w:rPr>
                <w:rFonts w:ascii="Futura Lt BT" w:hAnsi="Futura Lt BT"/>
                <w:sz w:val="22"/>
                <w:szCs w:val="22"/>
                <w:lang w:bidi="en-US"/>
              </w:rPr>
            </w:pPr>
            <w:r>
              <w:rPr>
                <w:rFonts w:ascii="Futura Lt BT" w:hAnsi="Futura Lt BT"/>
                <w:sz w:val="22"/>
                <w:szCs w:val="22"/>
                <w:lang w:bidi="en-US"/>
              </w:rPr>
              <w:t>2020 to present</w:t>
            </w:r>
            <w:r w:rsidR="005913B8" w:rsidRPr="00DF7BD3">
              <w:rPr>
                <w:rFonts w:ascii="Futura Lt BT" w:hAnsi="Futura Lt BT"/>
                <w:sz w:val="22"/>
                <w:szCs w:val="22"/>
                <w:lang w:bidi="en-US"/>
              </w:rPr>
              <w:t xml:space="preserve"> </w:t>
            </w:r>
          </w:p>
        </w:tc>
      </w:tr>
      <w:tr w:rsidR="005913B8" w:rsidRPr="00DF7BD3" w:rsidTr="00497B31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5913B8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Position held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A84AB3" w:rsidP="005913B8">
            <w:pPr>
              <w:pStyle w:val="Style"/>
              <w:spacing w:line="320" w:lineRule="atLeast"/>
              <w:rPr>
                <w:rFonts w:ascii="Futura Lt BT" w:hAnsi="Futura Lt BT"/>
                <w:sz w:val="22"/>
                <w:szCs w:val="22"/>
                <w:lang w:bidi="en-US"/>
              </w:rPr>
            </w:pPr>
            <w:r>
              <w:rPr>
                <w:rFonts w:ascii="Futura Lt BT" w:hAnsi="Futura Lt BT"/>
                <w:sz w:val="22"/>
                <w:szCs w:val="22"/>
                <w:lang w:bidi="en-US"/>
              </w:rPr>
              <w:t>Front end and back end  developer</w:t>
            </w:r>
          </w:p>
        </w:tc>
      </w:tr>
      <w:tr w:rsidR="005913B8" w:rsidRPr="00DF7BD3" w:rsidTr="001B7016">
        <w:trPr>
          <w:trHeight w:val="355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5913B8" w:rsidRPr="00752DE8" w:rsidRDefault="005913B8" w:rsidP="005913B8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Main responsibilities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5913B8" w:rsidRPr="00DF7BD3" w:rsidRDefault="00A84AB3" w:rsidP="005913B8">
            <w:pPr>
              <w:spacing w:after="0" w:line="320" w:lineRule="atLeast"/>
              <w:ind w:left="-13"/>
              <w:rPr>
                <w:rFonts w:ascii="Futura Lt BT" w:hAnsi="Futura Lt BT" w:cs="Arial"/>
              </w:rPr>
            </w:pPr>
            <w:r>
              <w:rPr>
                <w:rStyle w:val="apple-converted-space"/>
                <w:rFonts w:ascii="Futura Lt BT" w:hAnsi="Futura Lt BT" w:cs="Arial"/>
                <w:color w:val="000000"/>
                <w:sz w:val="20"/>
                <w:szCs w:val="20"/>
                <w:shd w:val="clear" w:color="auto" w:fill="FFFFFF"/>
              </w:rPr>
              <w:t>Create a crypto exchange platform</w:t>
            </w:r>
            <w:r w:rsidR="005913B8" w:rsidRPr="00DF7BD3">
              <w:rPr>
                <w:rFonts w:ascii="Futura Lt BT" w:hAnsi="Futura Lt BT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913B8" w:rsidRPr="00DF7BD3" w:rsidTr="00280A86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5913B8" w:rsidRPr="00752DE8" w:rsidRDefault="005913B8" w:rsidP="005913B8">
            <w:pPr>
              <w:spacing w:after="0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and address of employer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A84AB3" w:rsidP="005913B8">
            <w:pPr>
              <w:spacing w:after="0"/>
              <w:rPr>
                <w:rFonts w:ascii="Futura Lt BT" w:hAnsi="Futura Lt BT" w:cs="Arial"/>
              </w:rPr>
            </w:pPr>
            <w:r>
              <w:rPr>
                <w:rFonts w:ascii="Futura Lt BT" w:hAnsi="Futura Lt BT" w:cs="Cambria"/>
              </w:rPr>
              <w:t>Engoma Exchange</w:t>
            </w:r>
            <w:r w:rsidR="005913B8" w:rsidRPr="00DF7BD3">
              <w:rPr>
                <w:rFonts w:ascii="Futura Lt BT" w:hAnsi="Futura Lt BT" w:cs="Arial"/>
              </w:rPr>
              <w:t xml:space="preserve">. </w:t>
            </w:r>
          </w:p>
          <w:p w:rsidR="005913B8" w:rsidRPr="00DF7BD3" w:rsidRDefault="005913B8" w:rsidP="008C640C">
            <w:pPr>
              <w:spacing w:after="0" w:line="360" w:lineRule="auto"/>
              <w:rPr>
                <w:rFonts w:ascii="Futura Lt BT" w:hAnsi="Futura Lt BT" w:cs="Arial"/>
              </w:rPr>
            </w:pPr>
            <w:r w:rsidRPr="00DF7BD3">
              <w:rPr>
                <w:rFonts w:ascii="Futura Lt BT" w:hAnsi="Futura Lt BT" w:cs="Arial"/>
              </w:rPr>
              <w:t>Kampala</w:t>
            </w:r>
            <w:r w:rsidR="00A84AB3">
              <w:rPr>
                <w:rFonts w:ascii="Futura Lt BT" w:hAnsi="Futura Lt BT" w:cs="Arial"/>
              </w:rPr>
              <w:t>, Uganda</w:t>
            </w:r>
          </w:p>
        </w:tc>
      </w:tr>
      <w:tr w:rsidR="005913B8" w:rsidRPr="00DF7BD3" w:rsidTr="00497B31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5913B8">
            <w:pPr>
              <w:spacing w:after="0" w:line="360" w:lineRule="auto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Type of business/sector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A84AB3" w:rsidP="008C640C">
            <w:pPr>
              <w:spacing w:after="0" w:line="360" w:lineRule="auto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</w:rPr>
              <w:t>Crypto Currency.</w:t>
            </w:r>
          </w:p>
        </w:tc>
      </w:tr>
      <w:tr w:rsidR="005913B8" w:rsidRPr="00DF7BD3" w:rsidTr="005B74C3">
        <w:trPr>
          <w:trHeight w:val="47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5913B8" w:rsidRPr="00752DE8" w:rsidRDefault="00B84CD3" w:rsidP="0017732B">
            <w:pPr>
              <w:jc w:val="right"/>
              <w:rPr>
                <w:rFonts w:ascii="Futura Lt BT" w:hAnsi="Futura Lt BT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 xml:space="preserve">              </w:t>
            </w:r>
            <w:r w:rsidR="005913B8" w:rsidRPr="00752DE8">
              <w:rPr>
                <w:rFonts w:ascii="Futura Lt BT" w:hAnsi="Futura Lt BT"/>
                <w:color w:val="000066"/>
                <w:sz w:val="20"/>
                <w:szCs w:val="20"/>
              </w:rPr>
              <w:t>Key responsibilities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5913B8" w:rsidRPr="00DF7BD3" w:rsidRDefault="005913B8" w:rsidP="005913B8">
            <w:pPr>
              <w:widowControl w:val="0"/>
              <w:spacing w:after="0" w:line="240" w:lineRule="auto"/>
              <w:ind w:left="702"/>
              <w:jc w:val="both"/>
              <w:rPr>
                <w:rFonts w:ascii="Futura Lt BT" w:hAnsi="Futura Lt BT" w:cs="Calibri"/>
                <w:b/>
                <w:iCs/>
              </w:rPr>
            </w:pPr>
          </w:p>
          <w:p w:rsidR="008C640C" w:rsidRPr="00DF7BD3" w:rsidRDefault="00A84AB3" w:rsidP="008C640C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>Enable site’s users to sell off their crypto currency holdings in exchange for mobile money and mobile data using Blockonomics API.</w:t>
            </w:r>
          </w:p>
          <w:p w:rsidR="008C640C" w:rsidRPr="00DF7BD3" w:rsidRDefault="00E72378" w:rsidP="008C640C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>Create a currency converter function to enable fast exchange from Ugandan shillings to Bitcoin</w:t>
            </w:r>
            <w:r w:rsidR="008C640C" w:rsidRPr="00DF7BD3">
              <w:rPr>
                <w:rFonts w:ascii="Futura Lt BT" w:hAnsi="Futura Lt BT" w:cs="Calibri"/>
                <w:iCs/>
              </w:rPr>
              <w:t>.</w:t>
            </w:r>
          </w:p>
          <w:p w:rsidR="008C640C" w:rsidRPr="0017732B" w:rsidRDefault="00E72378" w:rsidP="008C640C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>User login to ease data management and user tracking on the site</w:t>
            </w:r>
            <w:r w:rsidR="008C640C" w:rsidRPr="0017732B">
              <w:rPr>
                <w:rFonts w:ascii="Futura Lt BT" w:hAnsi="Futura Lt BT" w:cs="Calibri"/>
                <w:iCs/>
              </w:rPr>
              <w:t>.</w:t>
            </w:r>
          </w:p>
          <w:p w:rsidR="008C640C" w:rsidRPr="00DF7BD3" w:rsidRDefault="00E72378" w:rsidP="008C640C">
            <w:pPr>
              <w:widowControl w:val="0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Futura Lt BT" w:hAnsi="Futura Lt BT" w:cs="Calibri"/>
                <w:iCs/>
              </w:rPr>
            </w:pPr>
            <w:r>
              <w:rPr>
                <w:rFonts w:ascii="Futura Lt BT" w:hAnsi="Futura Lt BT" w:cs="Calibri"/>
                <w:iCs/>
              </w:rPr>
              <w:t xml:space="preserve">Enable users to buy Bitcoin through use of form </w:t>
            </w:r>
          </w:p>
          <w:p w:rsidR="008C640C" w:rsidRDefault="008C640C" w:rsidP="00E72378">
            <w:pPr>
              <w:widowControl w:val="0"/>
              <w:spacing w:after="0" w:line="240" w:lineRule="auto"/>
              <w:ind w:left="720"/>
              <w:jc w:val="both"/>
              <w:rPr>
                <w:rFonts w:ascii="Futura Lt BT" w:hAnsi="Futura Lt BT" w:cs="Calibri"/>
                <w:iCs/>
              </w:rPr>
            </w:pPr>
          </w:p>
          <w:p w:rsidR="008A4718" w:rsidRPr="00DF7BD3" w:rsidRDefault="008A4718" w:rsidP="00E72378">
            <w:pPr>
              <w:widowControl w:val="0"/>
              <w:spacing w:after="0" w:line="240" w:lineRule="auto"/>
              <w:ind w:left="720"/>
              <w:jc w:val="both"/>
              <w:rPr>
                <w:rFonts w:ascii="Futura Lt BT" w:hAnsi="Futura Lt BT" w:cs="Calibri"/>
                <w:iCs/>
              </w:rPr>
            </w:pPr>
          </w:p>
          <w:p w:rsidR="005913B8" w:rsidRPr="00DF7BD3" w:rsidRDefault="005913B8" w:rsidP="005913B8">
            <w:pPr>
              <w:widowControl w:val="0"/>
              <w:spacing w:after="0" w:line="240" w:lineRule="auto"/>
              <w:ind w:left="707"/>
              <w:jc w:val="both"/>
              <w:rPr>
                <w:rFonts w:ascii="Futura Lt BT" w:hAnsi="Futura Lt BT"/>
                <w:color w:val="000000"/>
              </w:rPr>
            </w:pPr>
          </w:p>
        </w:tc>
      </w:tr>
      <w:tr w:rsidR="005913B8" w:rsidRPr="00DF7BD3" w:rsidTr="00497B31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B84CD3" w:rsidP="005913B8">
            <w:pPr>
              <w:spacing w:after="0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lastRenderedPageBreak/>
              <w:t xml:space="preserve">       </w:t>
            </w:r>
            <w:r w:rsidR="005913B8"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t xml:space="preserve"> Education Background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5913B8" w:rsidRPr="00DF7BD3" w:rsidRDefault="005913B8" w:rsidP="005913B8">
            <w:pPr>
              <w:spacing w:after="0" w:line="360" w:lineRule="auto"/>
              <w:jc w:val="both"/>
              <w:rPr>
                <w:rFonts w:ascii="Futura Lt BT" w:hAnsi="Futura Lt BT" w:cs="Arial"/>
              </w:rPr>
            </w:pPr>
          </w:p>
        </w:tc>
      </w:tr>
      <w:tr w:rsidR="005913B8" w:rsidRPr="00DF7BD3" w:rsidTr="0017732B">
        <w:trPr>
          <w:trHeight w:val="244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17732B">
            <w:pPr>
              <w:spacing w:after="0" w:line="240" w:lineRule="atLeas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DF7BD3" w:rsidRDefault="005913B8" w:rsidP="008C640C">
            <w:pPr>
              <w:pStyle w:val="Style"/>
              <w:spacing w:line="240" w:lineRule="atLeast"/>
              <w:ind w:right="288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 w:rsidRPr="00DF7BD3">
              <w:rPr>
                <w:rFonts w:ascii="Futura Lt BT" w:hAnsi="Futura Lt BT" w:cs="Cambria"/>
                <w:sz w:val="22"/>
                <w:szCs w:val="22"/>
              </w:rPr>
              <w:t xml:space="preserve">2014 </w:t>
            </w:r>
            <w:r w:rsidR="00672233" w:rsidRPr="00DF7BD3">
              <w:rPr>
                <w:rFonts w:ascii="Futura Lt BT" w:hAnsi="Futura Lt BT" w:cs="Cambria"/>
                <w:sz w:val="22"/>
                <w:szCs w:val="22"/>
              </w:rPr>
              <w:t xml:space="preserve">to </w:t>
            </w:r>
            <w:r w:rsidR="008C640C">
              <w:rPr>
                <w:rFonts w:ascii="Futura Lt BT" w:hAnsi="Futura Lt BT" w:cs="Cambria"/>
                <w:sz w:val="22"/>
                <w:szCs w:val="22"/>
              </w:rPr>
              <w:t>2015</w:t>
            </w:r>
          </w:p>
        </w:tc>
      </w:tr>
      <w:tr w:rsidR="005913B8" w:rsidRPr="00DF7BD3" w:rsidTr="00CA384E">
        <w:trPr>
          <w:trHeight w:val="414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5913B8" w:rsidRPr="00752DE8" w:rsidRDefault="005913B8" w:rsidP="0017732B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Qualification/Award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5913B8" w:rsidRPr="008C640C" w:rsidRDefault="008C640C" w:rsidP="0017732B">
            <w:pPr>
              <w:pStyle w:val="Style"/>
              <w:spacing w:line="240" w:lineRule="atLeast"/>
              <w:ind w:right="284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 w:rsidRPr="008C640C">
              <w:rPr>
                <w:rFonts w:ascii="Futura Lt BT" w:hAnsi="Futura Lt BT" w:cs="Cambria"/>
                <w:sz w:val="22"/>
                <w:szCs w:val="22"/>
              </w:rPr>
              <w:t>Certificate in Web designing</w:t>
            </w:r>
          </w:p>
        </w:tc>
      </w:tr>
      <w:tr w:rsidR="008C640C" w:rsidRPr="00DF7BD3" w:rsidTr="008C640C">
        <w:trPr>
          <w:trHeight w:val="14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8C640C" w:rsidRDefault="008C640C" w:rsidP="008C640C">
            <w:pPr>
              <w:spacing w:after="0" w:line="240" w:lineRule="atLeast"/>
              <w:ind w:left="288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>
              <w:rPr>
                <w:rFonts w:ascii="Futura Lt BT" w:hAnsi="Futura Lt BT"/>
                <w:color w:val="000066"/>
                <w:sz w:val="20"/>
                <w:szCs w:val="20"/>
              </w:rPr>
              <w:t>Principal Subjects covered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 BT" w:hAnsi="Futura Lt BT"/>
                <w:color w:val="000000"/>
              </w:rPr>
            </w:pPr>
            <w:r>
              <w:rPr>
                <w:rFonts w:ascii="Futura Lt BT" w:hAnsi="Futura Lt BT" w:cs="Calibri"/>
                <w:lang w:bidi="ar-SA"/>
              </w:rPr>
              <w:t xml:space="preserve">Web design, html, php, </w:t>
            </w:r>
            <w:r w:rsidR="006D791F">
              <w:rPr>
                <w:rFonts w:ascii="Futura Lt BT" w:hAnsi="Futura Lt BT" w:cs="Calibri"/>
                <w:lang w:bidi="ar-SA"/>
              </w:rPr>
              <w:t>MySQL</w:t>
            </w:r>
            <w:r w:rsidRPr="00DF7BD3">
              <w:rPr>
                <w:rFonts w:ascii="Futura Lt BT" w:hAnsi="Futura Lt BT" w:cs="Calibri"/>
                <w:lang w:bidi="ar-SA"/>
              </w:rPr>
              <w:t>.</w:t>
            </w:r>
          </w:p>
        </w:tc>
      </w:tr>
      <w:tr w:rsidR="008C640C" w:rsidRPr="00DF7BD3" w:rsidTr="00CA384E">
        <w:trPr>
          <w:trHeight w:val="54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of educational institute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240" w:lineRule="atLeast"/>
              <w:ind w:right="284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 w:rsidRPr="008C640C">
              <w:rPr>
                <w:rFonts w:ascii="Futura Lt BT" w:hAnsi="Futura Lt BT" w:cs="Times New Roman"/>
                <w:sz w:val="22"/>
                <w:szCs w:val="22"/>
                <w:lang w:bidi="en-US"/>
              </w:rPr>
              <w:t>Web Info-Net LTD</w:t>
            </w: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>, Kampala</w:t>
            </w:r>
          </w:p>
        </w:tc>
      </w:tr>
      <w:tr w:rsidR="008C640C" w:rsidRPr="00DF7BD3" w:rsidTr="00055B80">
        <w:trPr>
          <w:trHeight w:val="324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 w:line="240" w:lineRule="atLeast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Level in International Classification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240" w:lineRule="atLeast"/>
              <w:ind w:right="142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Tertiary Training Institute</w:t>
            </w:r>
          </w:p>
        </w:tc>
      </w:tr>
      <w:tr w:rsidR="008C640C" w:rsidRPr="00DF7BD3" w:rsidTr="00055B80">
        <w:trPr>
          <w:trHeight w:val="441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240" w:lineRule="exact"/>
              <w:ind w:right="288"/>
              <w:rPr>
                <w:rFonts w:ascii="Futura Lt BT" w:hAnsi="Futura Lt BT" w:cs="Cambria"/>
                <w:sz w:val="22"/>
                <w:szCs w:val="22"/>
              </w:rPr>
            </w:pPr>
          </w:p>
        </w:tc>
      </w:tr>
      <w:tr w:rsidR="008C640C" w:rsidRPr="00DF7BD3" w:rsidTr="00055B80">
        <w:trPr>
          <w:trHeight w:val="441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240" w:lineRule="exact"/>
              <w:ind w:right="288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>
              <w:rPr>
                <w:rFonts w:ascii="Futura Lt BT" w:hAnsi="Futura Lt BT" w:cs="Cambria"/>
                <w:sz w:val="22"/>
                <w:szCs w:val="22"/>
              </w:rPr>
              <w:t>2014</w:t>
            </w:r>
          </w:p>
        </w:tc>
      </w:tr>
      <w:tr w:rsidR="008C640C" w:rsidRPr="00DF7BD3" w:rsidTr="009D454B">
        <w:trPr>
          <w:trHeight w:val="52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Qualification/Award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240" w:lineRule="atLeast"/>
              <w:ind w:right="284"/>
              <w:rPr>
                <w:rFonts w:ascii="Futura Lt BT" w:hAnsi="Futura Lt BT" w:cs="Times New Roman"/>
                <w:b/>
                <w:sz w:val="22"/>
                <w:szCs w:val="22"/>
                <w:lang w:bidi="en-US"/>
              </w:rPr>
            </w:pPr>
            <w:r w:rsidRPr="008C640C">
              <w:rPr>
                <w:rFonts w:ascii="Futura Lt BT" w:hAnsi="Futura Lt BT" w:cs="Cambria"/>
                <w:sz w:val="22"/>
                <w:szCs w:val="22"/>
              </w:rPr>
              <w:t>Certificate in Computer Applications (Microsoft)</w:t>
            </w:r>
          </w:p>
        </w:tc>
      </w:tr>
      <w:tr w:rsidR="008C640C" w:rsidRPr="00DF7BD3" w:rsidTr="008C640C">
        <w:trPr>
          <w:trHeight w:val="13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8C640C" w:rsidRDefault="008C640C" w:rsidP="008C640C">
            <w:pPr>
              <w:spacing w:after="0" w:line="240" w:lineRule="atLeast"/>
              <w:ind w:left="288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>
              <w:rPr>
                <w:rFonts w:ascii="Futura Lt BT" w:hAnsi="Futura Lt BT"/>
                <w:color w:val="000066"/>
                <w:sz w:val="20"/>
                <w:szCs w:val="20"/>
              </w:rPr>
              <w:t>Principal Subjects covered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6D791F" w:rsidP="008C640C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 BT" w:hAnsi="Futura Lt BT"/>
                <w:color w:val="000000"/>
              </w:rPr>
            </w:pPr>
            <w:r>
              <w:rPr>
                <w:rFonts w:ascii="Futura Lt BT" w:hAnsi="Futura Lt BT" w:cs="Calibri"/>
                <w:lang w:bidi="ar-SA"/>
              </w:rPr>
              <w:t>MS word</w:t>
            </w:r>
            <w:r w:rsidR="008C640C">
              <w:rPr>
                <w:rFonts w:ascii="Futura Lt BT" w:hAnsi="Futura Lt BT" w:cs="Calibri"/>
                <w:lang w:bidi="ar-SA"/>
              </w:rPr>
              <w:t>, Excel, access database, PowerPoint presentation</w:t>
            </w:r>
            <w:r w:rsidR="008C640C" w:rsidRPr="00DF7BD3">
              <w:rPr>
                <w:rFonts w:ascii="Futura Lt BT" w:hAnsi="Futura Lt BT" w:cs="Calibri"/>
                <w:lang w:bidi="ar-SA"/>
              </w:rPr>
              <w:t>.</w:t>
            </w:r>
          </w:p>
        </w:tc>
      </w:tr>
      <w:tr w:rsidR="008C640C" w:rsidRPr="00DF7BD3" w:rsidTr="003A2C0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of educational institute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320" w:lineRule="exact"/>
              <w:ind w:right="284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Seeta High School, Mukono</w:t>
            </w: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  </w:t>
            </w:r>
          </w:p>
        </w:tc>
      </w:tr>
      <w:tr w:rsidR="008C640C" w:rsidRPr="00DF7BD3" w:rsidTr="003A2C0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  <w:vAlign w:val="center"/>
          </w:tcPr>
          <w:p w:rsidR="008C640C" w:rsidRPr="00752DE8" w:rsidRDefault="008C640C" w:rsidP="008C640C">
            <w:pPr>
              <w:spacing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Level in International Classification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  <w:vAlign w:val="center"/>
          </w:tcPr>
          <w:p w:rsidR="008C640C" w:rsidRPr="00DF7BD3" w:rsidRDefault="008C640C" w:rsidP="008C640C">
            <w:pPr>
              <w:pStyle w:val="Style"/>
              <w:spacing w:line="320" w:lineRule="exact"/>
              <w:ind w:right="142"/>
              <w:rPr>
                <w:rFonts w:ascii="Futura Lt BT" w:hAnsi="Futura Lt BT" w:cs="Times New Roman"/>
                <w:sz w:val="22"/>
                <w:szCs w:val="22"/>
                <w:lang w:bidi="en-US"/>
              </w:rPr>
            </w:pP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Vocational training at Secondary School level</w:t>
            </w:r>
          </w:p>
        </w:tc>
      </w:tr>
      <w:tr w:rsidR="008C640C" w:rsidRPr="00DF7BD3" w:rsidTr="009D454B">
        <w:trPr>
          <w:trHeight w:val="9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spacing w:after="0" w:line="360" w:lineRule="auto"/>
              <w:jc w:val="both"/>
              <w:rPr>
                <w:rFonts w:ascii="Futura Lt BT" w:hAnsi="Futura Lt BT" w:cs="Arial"/>
              </w:rPr>
            </w:pP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pStyle w:val="Style"/>
              <w:spacing w:line="240" w:lineRule="exact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 w:cs="Cambria"/>
                <w:sz w:val="22"/>
                <w:szCs w:val="22"/>
              </w:rPr>
              <w:t>201</w:t>
            </w:r>
            <w:r w:rsidRPr="00DF7BD3">
              <w:rPr>
                <w:rFonts w:ascii="Futura Lt BT" w:hAnsi="Futura Lt BT" w:cs="Cambria"/>
                <w:sz w:val="22"/>
                <w:szCs w:val="22"/>
              </w:rPr>
              <w:t xml:space="preserve">5 to </w:t>
            </w:r>
            <w:r>
              <w:rPr>
                <w:rFonts w:ascii="Futura Lt BT" w:hAnsi="Futura Lt BT" w:cs="Cambria"/>
                <w:sz w:val="22"/>
                <w:szCs w:val="22"/>
              </w:rPr>
              <w:t>2017</w:t>
            </w:r>
            <w:r w:rsidRPr="00DF7BD3">
              <w:rPr>
                <w:rFonts w:ascii="Futura Lt BT" w:hAnsi="Futura Lt BT"/>
                <w:sz w:val="22"/>
                <w:szCs w:val="22"/>
              </w:rPr>
              <w:t xml:space="preserve"> 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Qualification/Award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8C640C" w:rsidRDefault="008C640C" w:rsidP="008C640C">
            <w:pPr>
              <w:pStyle w:val="Style"/>
              <w:spacing w:line="320" w:lineRule="exact"/>
              <w:rPr>
                <w:rFonts w:ascii="Futura Lt BT" w:hAnsi="Futura Lt BT"/>
                <w:sz w:val="22"/>
                <w:szCs w:val="22"/>
              </w:rPr>
            </w:pPr>
            <w:r w:rsidRPr="008C640C">
              <w:rPr>
                <w:rFonts w:ascii="Futura Lt BT" w:hAnsi="Futura Lt BT"/>
                <w:sz w:val="22"/>
                <w:szCs w:val="22"/>
              </w:rPr>
              <w:t xml:space="preserve">Uganda Advanced Certificate of Education 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Principal Subjects covered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pStyle w:val="Style"/>
              <w:spacing w:line="320" w:lineRule="exact"/>
              <w:rPr>
                <w:rFonts w:ascii="Futura Lt BT" w:hAnsi="Futura Lt BT"/>
                <w:sz w:val="22"/>
                <w:szCs w:val="22"/>
              </w:rPr>
            </w:pP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General Paper, </w:t>
            </w: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Physics</w:t>
            </w: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, Economics, </w:t>
            </w: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Mathematics</w:t>
            </w: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ICT</w:t>
            </w: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 </w:t>
            </w:r>
            <w:r w:rsidRPr="00DF7BD3">
              <w:rPr>
                <w:rFonts w:ascii="Futura Lt BT" w:hAnsi="Futura Lt BT"/>
                <w:sz w:val="22"/>
                <w:szCs w:val="22"/>
              </w:rPr>
              <w:t xml:space="preserve"> 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of educational institute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pStyle w:val="Style"/>
              <w:spacing w:line="320" w:lineRule="exact"/>
              <w:ind w:left="-17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 w:cs="Cambria"/>
                <w:sz w:val="22"/>
                <w:szCs w:val="22"/>
              </w:rPr>
              <w:t>Our Lady of Africa, Namilyango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Level in International Classification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A42DC3" w:rsidRDefault="008C640C" w:rsidP="008C640C">
            <w:pPr>
              <w:pStyle w:val="Style"/>
              <w:spacing w:line="320" w:lineRule="exact"/>
              <w:ind w:left="-18" w:right="9"/>
              <w:rPr>
                <w:rFonts w:ascii="Futura Lt BT" w:hAnsi="Futura Lt BT"/>
                <w:sz w:val="22"/>
                <w:szCs w:val="22"/>
              </w:rPr>
            </w:pPr>
            <w:r w:rsidRPr="00A42DC3">
              <w:rPr>
                <w:rFonts w:ascii="Futura Lt BT" w:hAnsi="Futura Lt BT"/>
                <w:sz w:val="22"/>
                <w:szCs w:val="22"/>
              </w:rPr>
              <w:t xml:space="preserve">Advanced Level </w:t>
            </w:r>
          </w:p>
        </w:tc>
      </w:tr>
      <w:tr w:rsidR="008C640C" w:rsidRPr="00DF7BD3" w:rsidTr="00FF09DF">
        <w:trPr>
          <w:trHeight w:val="38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240" w:lineRule="atLeast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spacing w:after="0" w:line="240" w:lineRule="atLeast"/>
              <w:jc w:val="both"/>
              <w:rPr>
                <w:rFonts w:ascii="Futura Lt BT" w:hAnsi="Futura Lt BT" w:cs="Arial"/>
              </w:rPr>
            </w:pP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pStyle w:val="Style"/>
              <w:spacing w:line="24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 w:rsidRPr="00DF7BD3">
              <w:rPr>
                <w:rFonts w:ascii="Futura Lt BT" w:hAnsi="Futura Lt BT" w:cs="Cambria"/>
                <w:sz w:val="22"/>
                <w:szCs w:val="22"/>
              </w:rPr>
              <w:t>20</w:t>
            </w:r>
            <w:r>
              <w:rPr>
                <w:rFonts w:ascii="Futura Lt BT" w:hAnsi="Futura Lt BT" w:cs="Cambria"/>
                <w:sz w:val="22"/>
                <w:szCs w:val="22"/>
              </w:rPr>
              <w:t>11</w:t>
            </w:r>
            <w:r w:rsidRPr="00DF7BD3">
              <w:rPr>
                <w:rFonts w:ascii="Futura Lt BT" w:hAnsi="Futura Lt BT" w:cs="Cambria"/>
                <w:sz w:val="22"/>
                <w:szCs w:val="22"/>
              </w:rPr>
              <w:t xml:space="preserve"> to </w:t>
            </w:r>
            <w:r>
              <w:rPr>
                <w:rFonts w:ascii="Futura Lt BT" w:hAnsi="Futura Lt BT" w:cs="Cambria"/>
                <w:sz w:val="22"/>
                <w:szCs w:val="22"/>
              </w:rPr>
              <w:t>2014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Qualification/Award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8C640C" w:rsidRDefault="008C640C" w:rsidP="008C640C">
            <w:pPr>
              <w:pStyle w:val="Style"/>
              <w:spacing w:line="32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 w:rsidRPr="008C640C">
              <w:rPr>
                <w:rFonts w:ascii="Futura Lt BT" w:hAnsi="Futura Lt BT"/>
                <w:sz w:val="22"/>
                <w:szCs w:val="22"/>
              </w:rPr>
              <w:t xml:space="preserve">Uganda Certificate of Education </w:t>
            </w:r>
          </w:p>
        </w:tc>
      </w:tr>
      <w:tr w:rsidR="008C640C" w:rsidRPr="00DF7BD3" w:rsidTr="00181533">
        <w:trPr>
          <w:trHeight w:val="72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Principal Subjects covered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A42DC3">
            <w:pPr>
              <w:pStyle w:val="Style"/>
              <w:spacing w:line="32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 w:rsidRPr="00DF7BD3">
              <w:rPr>
                <w:rFonts w:ascii="Futura Lt BT" w:hAnsi="Futura Lt BT"/>
                <w:sz w:val="22"/>
                <w:szCs w:val="22"/>
              </w:rPr>
              <w:t xml:space="preserve">English, Mathematics, History, Geography, Biology, Chemistry, Physics, Commerce, </w:t>
            </w:r>
            <w:r w:rsidR="00A42DC3">
              <w:rPr>
                <w:rFonts w:ascii="Futura Lt BT" w:hAnsi="Futura Lt BT"/>
                <w:sz w:val="22"/>
                <w:szCs w:val="22"/>
              </w:rPr>
              <w:t>Computer, Accounts</w:t>
            </w:r>
            <w:r w:rsidRPr="00DF7BD3">
              <w:rPr>
                <w:rFonts w:ascii="Futura Lt BT" w:hAnsi="Futura Lt BT"/>
                <w:sz w:val="22"/>
                <w:szCs w:val="22"/>
              </w:rPr>
              <w:t>.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of educational institute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A42DC3" w:rsidP="008C640C">
            <w:pPr>
              <w:pStyle w:val="Style"/>
              <w:spacing w:line="32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Seeta High School, Mukono</w:t>
            </w:r>
            <w:r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  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before="60"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Level in International Classification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A42DC3" w:rsidRDefault="008C640C" w:rsidP="008C640C">
            <w:pPr>
              <w:pStyle w:val="Style"/>
              <w:spacing w:line="320" w:lineRule="exact"/>
              <w:ind w:left="-14" w:right="14"/>
              <w:rPr>
                <w:rFonts w:ascii="Futura Lt BT" w:hAnsi="Futura Lt BT"/>
                <w:sz w:val="18"/>
                <w:szCs w:val="18"/>
              </w:rPr>
            </w:pPr>
            <w:r w:rsidRPr="00A42DC3">
              <w:rPr>
                <w:rFonts w:ascii="Futura Lt BT" w:hAnsi="Futura Lt BT"/>
                <w:sz w:val="22"/>
                <w:szCs w:val="22"/>
              </w:rPr>
              <w:t>Ordinary Level</w:t>
            </w:r>
            <w:r w:rsidRPr="00A42DC3">
              <w:rPr>
                <w:rFonts w:ascii="Futura Lt BT" w:hAnsi="Futura Lt BT"/>
                <w:sz w:val="18"/>
                <w:szCs w:val="18"/>
              </w:rPr>
              <w:t xml:space="preserve"> </w:t>
            </w:r>
          </w:p>
        </w:tc>
      </w:tr>
      <w:tr w:rsidR="008C640C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C640C" w:rsidRPr="00752DE8" w:rsidRDefault="008C640C" w:rsidP="008C640C">
            <w:pPr>
              <w:spacing w:before="60"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8C640C" w:rsidRPr="00DF7BD3" w:rsidRDefault="008C640C" w:rsidP="008C640C">
            <w:pPr>
              <w:pStyle w:val="Style"/>
              <w:spacing w:line="320" w:lineRule="exact"/>
              <w:ind w:left="-14" w:right="14"/>
              <w:rPr>
                <w:rFonts w:ascii="Futura Lt BT" w:hAnsi="Futura Lt BT"/>
                <w:b/>
                <w:sz w:val="22"/>
                <w:szCs w:val="22"/>
              </w:rPr>
            </w:pPr>
          </w:p>
        </w:tc>
      </w:tr>
      <w:tr w:rsidR="00A42DC3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exac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DF7BD3" w:rsidRDefault="00A42DC3" w:rsidP="00A42DC3">
            <w:pPr>
              <w:pStyle w:val="Style"/>
              <w:spacing w:line="24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 w:cs="Cambria"/>
                <w:sz w:val="22"/>
                <w:szCs w:val="22"/>
              </w:rPr>
              <w:t>2004</w:t>
            </w:r>
            <w:r w:rsidRPr="00DF7BD3">
              <w:rPr>
                <w:rFonts w:ascii="Futura Lt BT" w:hAnsi="Futura Lt BT" w:cs="Cambria"/>
                <w:sz w:val="22"/>
                <w:szCs w:val="22"/>
              </w:rPr>
              <w:t xml:space="preserve"> to </w:t>
            </w:r>
            <w:r>
              <w:rPr>
                <w:rFonts w:ascii="Futura Lt BT" w:hAnsi="Futura Lt BT" w:cs="Cambria"/>
                <w:sz w:val="22"/>
                <w:szCs w:val="22"/>
              </w:rPr>
              <w:t>2010</w:t>
            </w:r>
          </w:p>
        </w:tc>
      </w:tr>
      <w:tr w:rsidR="00A42DC3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Qualification/Award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8C640C" w:rsidRDefault="00A42DC3" w:rsidP="00A42DC3">
            <w:pPr>
              <w:pStyle w:val="Style"/>
              <w:spacing w:line="32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/>
                <w:sz w:val="22"/>
                <w:szCs w:val="22"/>
              </w:rPr>
              <w:t>Primary Education</w:t>
            </w:r>
            <w:r w:rsidRPr="008C640C">
              <w:rPr>
                <w:rFonts w:ascii="Futura Lt BT" w:hAnsi="Futura Lt BT"/>
                <w:sz w:val="22"/>
                <w:szCs w:val="22"/>
              </w:rPr>
              <w:t xml:space="preserve"> </w:t>
            </w:r>
          </w:p>
        </w:tc>
      </w:tr>
      <w:tr w:rsidR="00A42DC3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Principal Subjects covered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DF7BD3" w:rsidRDefault="00A42DC3" w:rsidP="00A42DC3">
            <w:pPr>
              <w:pStyle w:val="Style"/>
              <w:spacing w:line="32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 w:rsidRPr="00DF7BD3">
              <w:rPr>
                <w:rFonts w:ascii="Futura Lt BT" w:hAnsi="Futura Lt BT"/>
                <w:sz w:val="22"/>
                <w:szCs w:val="22"/>
              </w:rPr>
              <w:t xml:space="preserve">English, </w:t>
            </w:r>
            <w:r>
              <w:rPr>
                <w:rFonts w:ascii="Futura Lt BT" w:hAnsi="Futura Lt BT"/>
                <w:sz w:val="22"/>
                <w:szCs w:val="22"/>
              </w:rPr>
              <w:t xml:space="preserve">Basic Science and Health Education, Social Studies, </w:t>
            </w:r>
            <w:r w:rsidRPr="00DF7BD3">
              <w:rPr>
                <w:rFonts w:ascii="Futura Lt BT" w:hAnsi="Futura Lt BT"/>
                <w:sz w:val="22"/>
                <w:szCs w:val="22"/>
              </w:rPr>
              <w:t>Mathematics.</w:t>
            </w:r>
          </w:p>
        </w:tc>
      </w:tr>
      <w:tr w:rsidR="00A42DC3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32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of educational institute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DF7BD3" w:rsidRDefault="006D791F" w:rsidP="00A42DC3">
            <w:pPr>
              <w:pStyle w:val="Style"/>
              <w:spacing w:line="320" w:lineRule="exact"/>
              <w:ind w:left="-14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 w:cs="Times New Roman"/>
                <w:sz w:val="22"/>
                <w:szCs w:val="22"/>
                <w:lang w:bidi="en-US"/>
              </w:rPr>
              <w:t>Greenhill</w:t>
            </w:r>
            <w:r w:rsidR="00A42DC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 Academy, Kibuli Kampala</w:t>
            </w:r>
            <w:r w:rsidR="00A42DC3" w:rsidRPr="00DF7BD3">
              <w:rPr>
                <w:rFonts w:ascii="Futura Lt BT" w:hAnsi="Futura Lt BT" w:cs="Times New Roman"/>
                <w:sz w:val="22"/>
                <w:szCs w:val="22"/>
                <w:lang w:bidi="en-US"/>
              </w:rPr>
              <w:t xml:space="preserve">  </w:t>
            </w:r>
          </w:p>
        </w:tc>
      </w:tr>
      <w:tr w:rsidR="00A42DC3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before="60"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Level in International Classification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42DC3" w:rsidRDefault="00A42DC3" w:rsidP="00A42DC3">
            <w:pPr>
              <w:pStyle w:val="Style"/>
              <w:spacing w:line="320" w:lineRule="exact"/>
              <w:ind w:left="-14" w:right="14"/>
              <w:rPr>
                <w:rFonts w:ascii="Futura Lt BT" w:hAnsi="Futura Lt BT"/>
                <w:sz w:val="18"/>
                <w:szCs w:val="18"/>
              </w:rPr>
            </w:pPr>
            <w:r>
              <w:rPr>
                <w:rFonts w:ascii="Futura Lt BT" w:hAnsi="Futura Lt BT"/>
                <w:sz w:val="22"/>
                <w:szCs w:val="22"/>
              </w:rPr>
              <w:t>Primary Level</w:t>
            </w:r>
            <w:r w:rsidRPr="00A42DC3">
              <w:rPr>
                <w:rFonts w:ascii="Futura Lt BT" w:hAnsi="Futura Lt BT"/>
                <w:sz w:val="18"/>
                <w:szCs w:val="18"/>
              </w:rPr>
              <w:t xml:space="preserve"> </w:t>
            </w:r>
          </w:p>
        </w:tc>
      </w:tr>
      <w:tr w:rsidR="00A42DC3" w:rsidRPr="00DF7BD3" w:rsidTr="00FF09DF">
        <w:trPr>
          <w:trHeight w:val="35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before="60"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DF7BD3" w:rsidRDefault="00A42DC3" w:rsidP="00A42DC3">
            <w:pPr>
              <w:pStyle w:val="Style"/>
              <w:spacing w:line="320" w:lineRule="exact"/>
              <w:ind w:left="-14" w:right="14"/>
              <w:rPr>
                <w:rFonts w:ascii="Futura Lt BT" w:hAnsi="Futura Lt BT"/>
                <w:b/>
                <w:sz w:val="22"/>
                <w:szCs w:val="22"/>
              </w:rPr>
            </w:pPr>
          </w:p>
        </w:tc>
      </w:tr>
      <w:tr w:rsidR="00A42DC3" w:rsidRPr="00DF7BD3" w:rsidTr="00FF09D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-108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t>Training Background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DF7BD3" w:rsidRDefault="00A42DC3" w:rsidP="00A42DC3">
            <w:pPr>
              <w:spacing w:after="0" w:line="360" w:lineRule="auto"/>
              <w:jc w:val="both"/>
              <w:rPr>
                <w:rFonts w:ascii="Futura Lt BT" w:hAnsi="Futura Lt BT" w:cs="Arial"/>
              </w:rPr>
            </w:pPr>
          </w:p>
        </w:tc>
      </w:tr>
      <w:tr w:rsidR="00A42DC3" w:rsidRPr="00DF7BD3" w:rsidTr="00A42DC3"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Dates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pStyle w:val="Style"/>
              <w:spacing w:line="240" w:lineRule="atLeast"/>
              <w:ind w:right="329"/>
              <w:rPr>
                <w:rFonts w:ascii="Futura Lt BT" w:hAnsi="Futura Lt BT"/>
                <w:sz w:val="20"/>
                <w:szCs w:val="20"/>
              </w:rPr>
            </w:pPr>
            <w:r w:rsidRPr="00A37F04">
              <w:rPr>
                <w:rFonts w:ascii="Futura Lt BT" w:hAnsi="Futura Lt BT"/>
                <w:sz w:val="20"/>
                <w:szCs w:val="20"/>
              </w:rPr>
              <w:t>2016</w:t>
            </w:r>
          </w:p>
        </w:tc>
      </w:tr>
      <w:tr w:rsidR="00A42DC3" w:rsidRPr="00DF7BD3" w:rsidTr="00A42DC3"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29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>
              <w:rPr>
                <w:rFonts w:ascii="Futura Lt BT" w:hAnsi="Futura Lt BT"/>
                <w:color w:val="000066"/>
                <w:sz w:val="20"/>
                <w:szCs w:val="20"/>
              </w:rPr>
              <w:t>Type of training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pStyle w:val="Style"/>
              <w:spacing w:line="240" w:lineRule="atLeast"/>
              <w:ind w:right="329"/>
              <w:rPr>
                <w:rFonts w:ascii="Futura Lt BT" w:hAnsi="Futura Lt BT"/>
                <w:sz w:val="20"/>
                <w:szCs w:val="20"/>
              </w:rPr>
            </w:pPr>
            <w:r w:rsidRPr="00A37F04">
              <w:rPr>
                <w:rFonts w:ascii="Futura Lt BT" w:hAnsi="Futura Lt BT"/>
                <w:sz w:val="20"/>
                <w:szCs w:val="20"/>
              </w:rPr>
              <w:t>Symposium on Sickle Cell Disease in Central Africa</w:t>
            </w:r>
          </w:p>
        </w:tc>
      </w:tr>
      <w:tr w:rsidR="00A42DC3" w:rsidRPr="00DF7BD3" w:rsidTr="00A42DC3"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60" w:lineRule="exac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pStyle w:val="Style"/>
              <w:spacing w:line="60" w:lineRule="exact"/>
              <w:ind w:right="329"/>
              <w:rPr>
                <w:rFonts w:ascii="Futura Lt BT" w:hAnsi="Futura Lt BT"/>
                <w:sz w:val="20"/>
                <w:szCs w:val="20"/>
              </w:rPr>
            </w:pPr>
          </w:p>
        </w:tc>
      </w:tr>
      <w:tr w:rsidR="00A42DC3" w:rsidRPr="00DF7BD3" w:rsidTr="00A42DC3"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color w:val="000066"/>
                <w:sz w:val="20"/>
                <w:szCs w:val="20"/>
              </w:rPr>
              <w:t>Name of training institute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pStyle w:val="Style"/>
              <w:spacing w:line="240" w:lineRule="atLeast"/>
              <w:ind w:right="329"/>
              <w:rPr>
                <w:rFonts w:ascii="Futura Lt BT" w:hAnsi="Futura Lt BT"/>
                <w:sz w:val="20"/>
                <w:szCs w:val="20"/>
              </w:rPr>
            </w:pPr>
            <w:r w:rsidRPr="00A37F04">
              <w:rPr>
                <w:rFonts w:ascii="Futura Lt BT" w:hAnsi="Futura Lt BT"/>
                <w:sz w:val="20"/>
                <w:szCs w:val="20"/>
              </w:rPr>
              <w:t>Hotel Africana, Kampala</w:t>
            </w:r>
          </w:p>
        </w:tc>
      </w:tr>
      <w:tr w:rsidR="00A42DC3" w:rsidRPr="00DF7BD3" w:rsidTr="0017732B">
        <w:trPr>
          <w:trHeight w:val="6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pStyle w:val="Style"/>
              <w:spacing w:line="240" w:lineRule="atLeast"/>
              <w:ind w:right="329"/>
              <w:rPr>
                <w:rFonts w:ascii="Futura Lt BT" w:hAnsi="Futura Lt BT"/>
                <w:sz w:val="20"/>
                <w:szCs w:val="20"/>
              </w:rPr>
            </w:pPr>
          </w:p>
        </w:tc>
      </w:tr>
      <w:tr w:rsidR="00A42DC3" w:rsidRPr="00DF7BD3" w:rsidTr="00B94B79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8A4718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>
              <w:rPr>
                <w:rFonts w:ascii="Futura Lt BT" w:hAnsi="Futura Lt BT"/>
                <w:b/>
                <w:color w:val="000066"/>
                <w:sz w:val="20"/>
                <w:szCs w:val="20"/>
              </w:rPr>
              <w:t>Links of sites I have worked  on</w:t>
            </w:r>
          </w:p>
          <w:p w:rsidR="008A4718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8A4718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8A4718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8A4718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A37F04">
              <w:rPr>
                <w:rFonts w:ascii="Futura Lt BT" w:hAnsi="Futura Lt BT"/>
                <w:b/>
                <w:color w:val="000066"/>
                <w:sz w:val="20"/>
                <w:szCs w:val="20"/>
              </w:rPr>
              <w:t>Others social roles and events</w:t>
            </w: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08315D" w:rsidRDefault="0008315D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</w:p>
          <w:p w:rsidR="00A42DC3" w:rsidRPr="00A37F04" w:rsidRDefault="008A4718" w:rsidP="00A42DC3">
            <w:pPr>
              <w:spacing w:after="0" w:line="240" w:lineRule="atLeast"/>
              <w:ind w:left="-115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A37F04">
              <w:rPr>
                <w:rFonts w:ascii="Futura Lt BT" w:hAnsi="Futura Lt BT"/>
                <w:b/>
                <w:color w:val="000066"/>
                <w:sz w:val="20"/>
                <w:szCs w:val="20"/>
              </w:rPr>
              <w:t xml:space="preserve">  </w:t>
            </w:r>
            <w:r w:rsidR="00A42DC3" w:rsidRPr="00A37F04">
              <w:rPr>
                <w:rFonts w:ascii="Futura Lt BT" w:hAnsi="Futura Lt BT"/>
                <w:b/>
                <w:color w:val="000066"/>
                <w:sz w:val="20"/>
                <w:szCs w:val="20"/>
              </w:rPr>
              <w:t xml:space="preserve">  </w:t>
            </w:r>
          </w:p>
        </w:tc>
        <w:tc>
          <w:tcPr>
            <w:tcW w:w="7655" w:type="dxa"/>
            <w:vMerge w:val="restart"/>
            <w:tcBorders>
              <w:top w:val="nil"/>
              <w:left w:val="single" w:sz="12" w:space="0" w:color="0000CC"/>
              <w:right w:val="nil"/>
            </w:tcBorders>
          </w:tcPr>
          <w:p w:rsidR="0008315D" w:rsidRDefault="0008315D" w:rsidP="0008315D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hyperlink r:id="rId9" w:history="1">
              <w:r w:rsidRPr="003D1209">
                <w:rPr>
                  <w:rStyle w:val="Hyperlink"/>
                  <w:rFonts w:ascii="Futura Lt BT" w:hAnsi="Futura Lt BT" w:cs="Calibri"/>
                  <w:iCs/>
                  <w:sz w:val="20"/>
                  <w:szCs w:val="20"/>
                </w:rPr>
                <w:t>https://dailytrevor.netlify.app</w:t>
              </w:r>
            </w:hyperlink>
          </w:p>
          <w:p w:rsidR="0008315D" w:rsidRDefault="0008315D" w:rsidP="0008315D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hyperlink r:id="rId10" w:history="1">
              <w:r w:rsidRPr="003D1209">
                <w:rPr>
                  <w:rStyle w:val="Hyperlink"/>
                  <w:rFonts w:ascii="Futura Lt BT" w:hAnsi="Futura Lt BT" w:cs="Calibri"/>
                  <w:iCs/>
                  <w:sz w:val="20"/>
                  <w:szCs w:val="20"/>
                </w:rPr>
                <w:t>https://jrblushandglow.netlify.app</w:t>
              </w:r>
            </w:hyperlink>
          </w:p>
          <w:p w:rsidR="0008315D" w:rsidRDefault="0008315D" w:rsidP="0008315D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hyperlink r:id="rId11" w:history="1">
              <w:r w:rsidRPr="003D1209">
                <w:rPr>
                  <w:rStyle w:val="Hyperlink"/>
                  <w:rFonts w:ascii="Futura Lt BT" w:hAnsi="Futura Lt BT" w:cs="Calibri"/>
                  <w:iCs/>
                  <w:sz w:val="20"/>
                  <w:szCs w:val="20"/>
                </w:rPr>
                <w:t>https://sandtc19.netlify.app</w:t>
              </w:r>
            </w:hyperlink>
          </w:p>
          <w:p w:rsidR="0008315D" w:rsidRDefault="0008315D" w:rsidP="0008315D">
            <w:pPr>
              <w:widowControl w:val="0"/>
              <w:spacing w:after="0" w:line="240" w:lineRule="auto"/>
              <w:ind w:left="329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A42DC3" w:rsidRPr="0008315D" w:rsidRDefault="008A4718" w:rsidP="0008315D">
            <w:pPr>
              <w:widowControl w:val="0"/>
              <w:spacing w:after="0" w:line="240" w:lineRule="auto"/>
              <w:ind w:left="329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r w:rsidRPr="0008315D">
              <w:rPr>
                <w:rFonts w:ascii="Futura Lt BT" w:hAnsi="Futura Lt BT" w:cs="Calibri"/>
                <w:iCs/>
                <w:sz w:val="20"/>
                <w:szCs w:val="20"/>
              </w:rPr>
              <w:lastRenderedPageBreak/>
              <w:t xml:space="preserve"> </w:t>
            </w:r>
          </w:p>
          <w:p w:rsidR="00A42DC3" w:rsidRDefault="0008315D" w:rsidP="00A42DC3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hyperlink r:id="rId12" w:history="1">
              <w:r w:rsidRPr="003D1209">
                <w:rPr>
                  <w:rStyle w:val="Hyperlink"/>
                  <w:rFonts w:ascii="Futura Lt BT" w:hAnsi="Futura Lt BT" w:cs="Calibri"/>
                  <w:iCs/>
                  <w:sz w:val="20"/>
                  <w:szCs w:val="20"/>
                </w:rPr>
                <w:t>https://engomaexchange.netlify.app</w:t>
              </w:r>
            </w:hyperlink>
          </w:p>
          <w:p w:rsidR="0008315D" w:rsidRDefault="0008315D" w:rsidP="0008315D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hyperlink r:id="rId13" w:history="1">
              <w:r w:rsidRPr="003D1209">
                <w:rPr>
                  <w:rStyle w:val="Hyperlink"/>
                  <w:rFonts w:ascii="Futura Lt BT" w:hAnsi="Futura Lt BT" w:cs="Calibri"/>
                  <w:iCs/>
                  <w:sz w:val="20"/>
                  <w:szCs w:val="20"/>
                </w:rPr>
                <w:t>https://caveofgames.netlify.app</w:t>
              </w:r>
            </w:hyperlink>
          </w:p>
          <w:p w:rsidR="0008315D" w:rsidRDefault="0008315D" w:rsidP="0008315D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hyperlink r:id="rId14" w:history="1">
              <w:r w:rsidRPr="003D1209">
                <w:rPr>
                  <w:rStyle w:val="Hyperlink"/>
                  <w:rFonts w:ascii="Futura Lt BT" w:hAnsi="Futura Lt BT" w:cs="Calibri"/>
                  <w:iCs/>
                  <w:sz w:val="20"/>
                  <w:szCs w:val="20"/>
                </w:rPr>
                <w:t>http://thefreshgardenug.000webhost.com</w:t>
              </w:r>
            </w:hyperlink>
          </w:p>
          <w:p w:rsidR="0008315D" w:rsidRDefault="0008315D" w:rsidP="0008315D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08315D" w:rsidRDefault="0008315D" w:rsidP="0008315D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08315D" w:rsidRPr="00A37F04" w:rsidRDefault="0008315D" w:rsidP="0008315D">
            <w:pPr>
              <w:widowControl w:val="0"/>
              <w:spacing w:after="0" w:line="240" w:lineRule="auto"/>
              <w:ind w:left="329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08315D" w:rsidRPr="00A37F04" w:rsidRDefault="0008315D" w:rsidP="0008315D">
            <w:pPr>
              <w:widowControl w:val="0"/>
              <w:spacing w:after="0" w:line="240" w:lineRule="auto"/>
              <w:ind w:left="329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A42DC3" w:rsidRDefault="00A42DC3" w:rsidP="00A37F0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r w:rsidRPr="00A37F04">
              <w:rPr>
                <w:rFonts w:ascii="Futura Lt BT" w:hAnsi="Futura Lt BT" w:cs="Calibri"/>
                <w:iCs/>
                <w:sz w:val="20"/>
                <w:szCs w:val="20"/>
              </w:rPr>
              <w:t>Member of ICT and Innovation Club At Seeta High School and Our Lady of Africa Secondary school</w:t>
            </w:r>
          </w:p>
          <w:p w:rsidR="008A4718" w:rsidRDefault="008A4718" w:rsidP="008A4718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8A4718" w:rsidRPr="00A37F04" w:rsidRDefault="008A4718" w:rsidP="008A4718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r w:rsidRPr="00A37F04">
              <w:rPr>
                <w:rFonts w:ascii="Futura Lt BT" w:hAnsi="Futura Lt BT" w:cs="Calibri"/>
                <w:iCs/>
                <w:sz w:val="20"/>
                <w:szCs w:val="20"/>
              </w:rPr>
              <w:t>Organized Charity walk at Our Lady of Africa Secondary School</w:t>
            </w:r>
          </w:p>
          <w:p w:rsidR="008A4718" w:rsidRPr="00A37F04" w:rsidRDefault="008A4718" w:rsidP="008A4718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r w:rsidRPr="00A37F04">
              <w:rPr>
                <w:rFonts w:ascii="Futura Lt BT" w:hAnsi="Futura Lt BT" w:cs="Calibri"/>
                <w:iCs/>
                <w:sz w:val="20"/>
                <w:szCs w:val="20"/>
              </w:rPr>
              <w:t>President of Journalism And Debate Club at Our Lady of Africa Secondary School</w:t>
            </w:r>
          </w:p>
          <w:p w:rsidR="008A4718" w:rsidRDefault="008A4718" w:rsidP="008A4718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r w:rsidRPr="00A37F04">
              <w:rPr>
                <w:rFonts w:ascii="Futura Lt BT" w:hAnsi="Futura Lt BT" w:cs="Calibri"/>
                <w:iCs/>
                <w:sz w:val="20"/>
                <w:szCs w:val="20"/>
              </w:rPr>
              <w:t>Member of ICT and Innovation Club At Seeta High School and Our Lady of Africa Secondary school</w:t>
            </w:r>
          </w:p>
          <w:p w:rsidR="008A4718" w:rsidRDefault="008A4718" w:rsidP="008A4718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8A4718" w:rsidRDefault="008A4718" w:rsidP="008A4718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  <w:p w:rsidR="008A4718" w:rsidRPr="00A37F04" w:rsidRDefault="008A4718" w:rsidP="008A4718">
            <w:pPr>
              <w:widowControl w:val="0"/>
              <w:spacing w:after="0" w:line="240" w:lineRule="auto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</w:p>
        </w:tc>
      </w:tr>
      <w:tr w:rsidR="00A42DC3" w:rsidRPr="00DF7BD3" w:rsidTr="00B94B79">
        <w:trPr>
          <w:trHeight w:val="261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vMerge/>
            <w:tcBorders>
              <w:left w:val="single" w:sz="12" w:space="0" w:color="0000CC"/>
              <w:right w:val="nil"/>
            </w:tcBorders>
          </w:tcPr>
          <w:p w:rsidR="00A42DC3" w:rsidRPr="00A37F04" w:rsidRDefault="00A42DC3" w:rsidP="00A42DC3">
            <w:pPr>
              <w:pStyle w:val="ListParagraph"/>
              <w:spacing w:line="288" w:lineRule="auto"/>
              <w:ind w:left="432"/>
              <w:rPr>
                <w:sz w:val="20"/>
                <w:szCs w:val="20"/>
              </w:rPr>
            </w:pPr>
          </w:p>
        </w:tc>
      </w:tr>
      <w:tr w:rsidR="00A42DC3" w:rsidRPr="00DF7BD3" w:rsidTr="00A37F04">
        <w:trPr>
          <w:trHeight w:val="597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/>
              <w:jc w:val="right"/>
              <w:rPr>
                <w:rFonts w:ascii="Futura Lt BT" w:hAnsi="Futura Lt BT"/>
                <w:color w:val="000066"/>
                <w:sz w:val="20"/>
                <w:szCs w:val="20"/>
              </w:rPr>
            </w:pPr>
          </w:p>
        </w:tc>
        <w:tc>
          <w:tcPr>
            <w:tcW w:w="7655" w:type="dxa"/>
            <w:vMerge/>
            <w:tcBorders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pStyle w:val="ListParagraph"/>
              <w:numPr>
                <w:ilvl w:val="0"/>
                <w:numId w:val="46"/>
              </w:numPr>
              <w:spacing w:line="288" w:lineRule="auto"/>
              <w:ind w:hanging="288"/>
              <w:rPr>
                <w:sz w:val="20"/>
                <w:szCs w:val="20"/>
              </w:rPr>
            </w:pPr>
          </w:p>
        </w:tc>
      </w:tr>
      <w:tr w:rsidR="00A42DC3" w:rsidRPr="00DF7BD3" w:rsidTr="00FF09DF">
        <w:trPr>
          <w:trHeight w:val="81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-108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t>Personal Skills and Competences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6D791F" w:rsidP="00A42DC3">
            <w:pPr>
              <w:pStyle w:val="Style"/>
              <w:spacing w:after="200" w:line="276" w:lineRule="auto"/>
              <w:ind w:right="164"/>
              <w:jc w:val="both"/>
              <w:rPr>
                <w:rFonts w:ascii="Futura Lt BT" w:hAnsi="Futura Lt BT"/>
                <w:sz w:val="20"/>
                <w:szCs w:val="20"/>
              </w:rPr>
            </w:pPr>
            <w:r w:rsidRPr="00A37F04">
              <w:rPr>
                <w:rFonts w:ascii="Futura Lt BT" w:hAnsi="Futura Lt BT"/>
                <w:sz w:val="20"/>
                <w:szCs w:val="20"/>
              </w:rPr>
              <w:t>Self-motivated</w:t>
            </w:r>
            <w:r w:rsidR="00A42DC3" w:rsidRPr="00A37F04">
              <w:rPr>
                <w:rFonts w:ascii="Futura Lt BT" w:hAnsi="Futura Lt BT"/>
                <w:sz w:val="20"/>
                <w:szCs w:val="20"/>
              </w:rPr>
              <w:t>, result oriented, trustworthy, and highly flexible and dependable team player capable of working independently under extremely minimum supervision, with good interpersonal skills.</w:t>
            </w:r>
          </w:p>
        </w:tc>
      </w:tr>
      <w:tr w:rsidR="00A42DC3" w:rsidRPr="00DF7BD3" w:rsidTr="00A37F04">
        <w:trPr>
          <w:trHeight w:val="40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37F04" w:rsidP="00A37F04">
            <w:pPr>
              <w:spacing w:after="0"/>
              <w:ind w:left="34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>
              <w:rPr>
                <w:rFonts w:ascii="Futura Lt BT" w:hAnsi="Futura Lt BT"/>
                <w:b/>
                <w:color w:val="000066"/>
                <w:sz w:val="20"/>
                <w:szCs w:val="20"/>
              </w:rPr>
              <w:t>Outstanding achievements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37F04" w:rsidRPr="00A37F04" w:rsidRDefault="00A37F04" w:rsidP="00A37F0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 w:cs="Calibri"/>
                <w:iCs/>
                <w:sz w:val="20"/>
                <w:szCs w:val="20"/>
              </w:rPr>
            </w:pPr>
            <w:r w:rsidRPr="00A37F04">
              <w:rPr>
                <w:rFonts w:ascii="Futura Lt BT" w:hAnsi="Futura Lt BT" w:cs="Calibri"/>
                <w:iCs/>
                <w:sz w:val="20"/>
                <w:szCs w:val="20"/>
              </w:rPr>
              <w:t>1st Runner Mr. Wildlife in the Mr. and Mrs. Wildlife beauty contest organized at Our Lady of Africa Secondary School</w:t>
            </w:r>
          </w:p>
          <w:p w:rsidR="00A42DC3" w:rsidRPr="00A37F04" w:rsidRDefault="00A37F04" w:rsidP="00A37F0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329" w:hanging="283"/>
              <w:jc w:val="both"/>
              <w:rPr>
                <w:rFonts w:ascii="Futura Lt BT" w:hAnsi="Futura Lt BT"/>
                <w:sz w:val="20"/>
                <w:szCs w:val="20"/>
              </w:rPr>
            </w:pPr>
            <w:r w:rsidRPr="00A37F04">
              <w:rPr>
                <w:rFonts w:ascii="Futura Lt BT" w:hAnsi="Futura Lt BT" w:cs="Calibri"/>
                <w:iCs/>
                <w:sz w:val="20"/>
                <w:szCs w:val="20"/>
              </w:rPr>
              <w:t>Participated in the Rhyme And Dine poetry Contest 2010 held at Greenhill Academy</w:t>
            </w:r>
            <w:r w:rsidR="00A42DC3" w:rsidRPr="00A37F04">
              <w:rPr>
                <w:rFonts w:ascii="Futura Lt BT" w:hAnsi="Futura Lt BT" w:cs="Calibri"/>
                <w:iCs/>
                <w:sz w:val="20"/>
                <w:szCs w:val="20"/>
              </w:rPr>
              <w:t>.</w:t>
            </w:r>
            <w:r w:rsidR="00A42DC3" w:rsidRPr="00A37F04">
              <w:rPr>
                <w:rFonts w:ascii="Futura Lt BT" w:hAnsi="Futura Lt BT"/>
                <w:sz w:val="20"/>
                <w:szCs w:val="20"/>
              </w:rPr>
              <w:t xml:space="preserve"> </w:t>
            </w:r>
          </w:p>
        </w:tc>
      </w:tr>
      <w:tr w:rsidR="00A42DC3" w:rsidRPr="00DF7BD3" w:rsidTr="00A37F04"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ind w:left="34"/>
              <w:jc w:val="right"/>
              <w:rPr>
                <w:rFonts w:ascii="Futura Lt BT" w:hAnsi="Futura Lt BT"/>
                <w:b/>
                <w:color w:val="000066"/>
                <w:sz w:val="20"/>
                <w:szCs w:val="20"/>
              </w:rPr>
            </w:pPr>
            <w:r w:rsidRPr="00752DE8">
              <w:rPr>
                <w:rFonts w:ascii="Futura Lt BT" w:hAnsi="Futura Lt BT"/>
                <w:b/>
                <w:color w:val="000066"/>
                <w:sz w:val="20"/>
                <w:szCs w:val="20"/>
              </w:rPr>
              <w:t>Additional Information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</w:rPr>
            </w:pPr>
            <w:r w:rsidRPr="00A37F04">
              <w:rPr>
                <w:rFonts w:ascii="Futura Lt BT" w:hAnsi="Futura Lt BT"/>
                <w:sz w:val="20"/>
                <w:szCs w:val="20"/>
              </w:rPr>
              <w:t>Copies of academic certificates to be availed when requested.</w:t>
            </w:r>
          </w:p>
        </w:tc>
      </w:tr>
      <w:tr w:rsidR="00A42DC3" w:rsidRPr="00DF7BD3" w:rsidTr="00FF09DF">
        <w:trPr>
          <w:trHeight w:val="432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DF7BD3" w:rsidRDefault="00A42DC3" w:rsidP="00A37F04">
            <w:pPr>
              <w:spacing w:after="0"/>
              <w:jc w:val="right"/>
              <w:rPr>
                <w:rFonts w:ascii="Futura Lt BT" w:hAnsi="Futura Lt BT"/>
                <w:color w:val="000066"/>
              </w:rPr>
            </w:pPr>
            <w:r w:rsidRPr="00752DE8">
              <w:rPr>
                <w:rFonts w:ascii="Futura Lt BT" w:hAnsi="Futura Lt BT"/>
                <w:b/>
                <w:color w:val="000066"/>
              </w:rPr>
              <w:t>Referees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37F04">
            <w:pPr>
              <w:spacing w:after="0" w:line="240" w:lineRule="exact"/>
              <w:ind w:left="360"/>
              <w:jc w:val="both"/>
              <w:rPr>
                <w:rFonts w:ascii="Futura Lt BT" w:hAnsi="Futura Lt BT"/>
                <w:sz w:val="20"/>
                <w:szCs w:val="20"/>
              </w:rPr>
            </w:pPr>
          </w:p>
        </w:tc>
      </w:tr>
      <w:tr w:rsidR="00A42DC3" w:rsidRPr="00DF7BD3" w:rsidTr="00F440C8">
        <w:trPr>
          <w:trHeight w:val="1405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 w:line="240" w:lineRule="atLeast"/>
              <w:jc w:val="right"/>
              <w:rPr>
                <w:rFonts w:ascii="Futura Lt BT" w:hAnsi="Futura Lt BT"/>
                <w:color w:val="000066"/>
              </w:rPr>
            </w:pPr>
            <w:r w:rsidRPr="00752DE8">
              <w:rPr>
                <w:rFonts w:ascii="Futura Lt BT" w:hAnsi="Futura Lt BT"/>
                <w:color w:val="000066"/>
              </w:rPr>
              <w:t>1.</w:t>
            </w:r>
          </w:p>
          <w:p w:rsidR="00A42DC3" w:rsidRPr="00752DE8" w:rsidRDefault="00A42DC3" w:rsidP="00A42DC3">
            <w:pPr>
              <w:spacing w:after="0" w:line="240" w:lineRule="atLeast"/>
              <w:jc w:val="right"/>
              <w:rPr>
                <w:rFonts w:ascii="Futura Lt BT" w:hAnsi="Futura Lt BT"/>
                <w:color w:val="000066"/>
              </w:rPr>
            </w:pPr>
          </w:p>
          <w:p w:rsidR="00A42DC3" w:rsidRPr="00752DE8" w:rsidRDefault="00A42DC3" w:rsidP="00A42DC3">
            <w:pPr>
              <w:spacing w:after="0" w:line="240" w:lineRule="atLeast"/>
              <w:jc w:val="right"/>
              <w:rPr>
                <w:rFonts w:ascii="Futura Lt BT" w:hAnsi="Futura Lt BT"/>
                <w:color w:val="000066"/>
              </w:rPr>
            </w:pPr>
          </w:p>
          <w:p w:rsidR="00A42DC3" w:rsidRPr="00752DE8" w:rsidRDefault="00A42DC3" w:rsidP="00F440C8">
            <w:pPr>
              <w:spacing w:after="0" w:line="240" w:lineRule="atLeast"/>
              <w:rPr>
                <w:rFonts w:ascii="Futura Lt BT" w:hAnsi="Futura Lt BT"/>
                <w:color w:val="000066"/>
              </w:rPr>
            </w:pP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42DC3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Mr. Deogratius Luwalira</w:t>
            </w:r>
          </w:p>
          <w:p w:rsidR="00A42DC3" w:rsidRPr="00A37F04" w:rsidRDefault="00A42DC3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Executive Director</w:t>
            </w:r>
          </w:p>
          <w:p w:rsidR="00A42DC3" w:rsidRPr="00A37F04" w:rsidRDefault="00A42DC3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Uganda Atomic Energy Council</w:t>
            </w:r>
          </w:p>
          <w:p w:rsidR="00A42DC3" w:rsidRPr="00A37F04" w:rsidRDefault="00A42DC3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 xml:space="preserve">Kampala, Uganda </w:t>
            </w:r>
          </w:p>
          <w:p w:rsidR="00A42DC3" w:rsidRPr="00F440C8" w:rsidRDefault="00A42DC3" w:rsidP="00F440C8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 xml:space="preserve">Tel: +25677244848  </w:t>
            </w:r>
          </w:p>
        </w:tc>
      </w:tr>
      <w:tr w:rsidR="00F440C8" w:rsidRPr="00DF7BD3" w:rsidTr="00F440C8">
        <w:trPr>
          <w:trHeight w:val="1128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F440C8" w:rsidRPr="00752DE8" w:rsidRDefault="00F440C8" w:rsidP="00A42DC3">
            <w:pPr>
              <w:spacing w:after="0" w:line="240" w:lineRule="atLeast"/>
              <w:jc w:val="right"/>
              <w:rPr>
                <w:rFonts w:ascii="Futura Lt BT" w:hAnsi="Futura Lt BT"/>
                <w:color w:val="000066"/>
              </w:rPr>
            </w:pPr>
            <w:r>
              <w:rPr>
                <w:rFonts w:ascii="Futura Lt BT" w:hAnsi="Futura Lt BT"/>
                <w:color w:val="000066"/>
              </w:rPr>
              <w:t>2.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F440C8" w:rsidRPr="00A37F04" w:rsidRDefault="00F440C8" w:rsidP="00F440C8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Mr. Samuel Sejjabi Senono</w:t>
            </w:r>
          </w:p>
          <w:p w:rsidR="00F440C8" w:rsidRPr="00A37F04" w:rsidRDefault="00F440C8" w:rsidP="00F440C8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Our Lady of Africa Secondary School</w:t>
            </w:r>
          </w:p>
          <w:p w:rsidR="00F440C8" w:rsidRPr="00A37F04" w:rsidRDefault="00F440C8" w:rsidP="00F440C8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Namilyango Mukono</w:t>
            </w:r>
          </w:p>
          <w:p w:rsidR="00F440C8" w:rsidRPr="00A37F04" w:rsidRDefault="00F440C8" w:rsidP="00F440C8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Tel: +256782206558</w:t>
            </w:r>
          </w:p>
        </w:tc>
      </w:tr>
      <w:tr w:rsidR="00A42DC3" w:rsidRPr="00DF7BD3" w:rsidTr="00DE7F63">
        <w:trPr>
          <w:trHeight w:val="8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0000CC"/>
            </w:tcBorders>
          </w:tcPr>
          <w:p w:rsidR="00A42DC3" w:rsidRPr="00752DE8" w:rsidRDefault="00A42DC3" w:rsidP="00A42DC3">
            <w:pPr>
              <w:spacing w:after="0"/>
              <w:jc w:val="right"/>
              <w:rPr>
                <w:rFonts w:ascii="Futura Lt BT" w:hAnsi="Futura Lt BT"/>
                <w:color w:val="000066"/>
              </w:rPr>
            </w:pPr>
            <w:r w:rsidRPr="00752DE8">
              <w:rPr>
                <w:rFonts w:ascii="Futura Lt BT" w:hAnsi="Futura Lt BT"/>
                <w:color w:val="000066"/>
              </w:rPr>
              <w:t>3.</w:t>
            </w:r>
          </w:p>
        </w:tc>
        <w:tc>
          <w:tcPr>
            <w:tcW w:w="7655" w:type="dxa"/>
            <w:tcBorders>
              <w:top w:val="nil"/>
              <w:left w:val="single" w:sz="12" w:space="0" w:color="0000CC"/>
              <w:bottom w:val="nil"/>
              <w:right w:val="nil"/>
            </w:tcBorders>
          </w:tcPr>
          <w:p w:rsidR="00A42DC3" w:rsidRPr="00A37F04" w:rsidRDefault="00A37F04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M</w:t>
            </w:r>
            <w:r w:rsidR="00A42DC3" w:rsidRPr="00A37F04">
              <w:rPr>
                <w:rFonts w:ascii="Futura Lt BT" w:hAnsi="Futura Lt BT"/>
                <w:sz w:val="20"/>
                <w:szCs w:val="20"/>
                <w:lang w:bidi="ar-SA"/>
              </w:rPr>
              <w:t xml:space="preserve">s. </w:t>
            </w: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Margaret Sanyu Luwalira</w:t>
            </w:r>
          </w:p>
          <w:p w:rsidR="00A42DC3" w:rsidRPr="00A37F04" w:rsidRDefault="00A37F04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Branch Manager</w:t>
            </w:r>
            <w:r w:rsidR="00A42DC3" w:rsidRPr="00A37F04">
              <w:rPr>
                <w:rFonts w:ascii="Futura Lt BT" w:hAnsi="Futura Lt BT"/>
                <w:sz w:val="20"/>
                <w:szCs w:val="20"/>
                <w:lang w:bidi="ar-SA"/>
              </w:rPr>
              <w:t xml:space="preserve"> </w:t>
            </w:r>
          </w:p>
          <w:p w:rsidR="00A42DC3" w:rsidRPr="00A37F04" w:rsidRDefault="00A37F04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National Water and Sewerage Cooperation</w:t>
            </w:r>
          </w:p>
          <w:p w:rsidR="00A42DC3" w:rsidRPr="00A37F04" w:rsidRDefault="00A42DC3" w:rsidP="00A42DC3">
            <w:pPr>
              <w:spacing w:after="0" w:line="240" w:lineRule="atLeast"/>
              <w:rPr>
                <w:rFonts w:ascii="Futura Lt BT" w:hAnsi="Futura Lt BT"/>
                <w:sz w:val="20"/>
                <w:szCs w:val="20"/>
                <w:lang w:bidi="ar-SA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Kampala, Uganda</w:t>
            </w:r>
          </w:p>
          <w:p w:rsidR="00A42DC3" w:rsidRPr="00A37F04" w:rsidRDefault="00A37F04" w:rsidP="00A37F04">
            <w:pPr>
              <w:spacing w:after="0" w:line="240" w:lineRule="atLeast"/>
              <w:rPr>
                <w:rFonts w:ascii="Futura Lt BT" w:hAnsi="Futura Lt BT" w:cs="Arial"/>
                <w:sz w:val="20"/>
                <w:szCs w:val="20"/>
              </w:rPr>
            </w:pPr>
            <w:r w:rsidRPr="00A37F04">
              <w:rPr>
                <w:rFonts w:ascii="Futura Lt BT" w:hAnsi="Futura Lt BT"/>
                <w:sz w:val="20"/>
                <w:szCs w:val="20"/>
                <w:lang w:bidi="ar-SA"/>
              </w:rPr>
              <w:t>Tel: +256772354805</w:t>
            </w:r>
          </w:p>
        </w:tc>
      </w:tr>
    </w:tbl>
    <w:p w:rsidR="006968CE" w:rsidRPr="00DF7BD3" w:rsidRDefault="006968CE" w:rsidP="00036972">
      <w:pPr>
        <w:spacing w:after="0"/>
        <w:rPr>
          <w:rFonts w:ascii="Futura Lt BT" w:hAnsi="Futura Lt BT"/>
          <w:color w:val="000066"/>
          <w:u w:val="single"/>
        </w:rPr>
      </w:pPr>
    </w:p>
    <w:sectPr w:rsidR="006968CE" w:rsidRPr="00DF7BD3" w:rsidSect="009D4DE7">
      <w:headerReference w:type="default" r:id="rId15"/>
      <w:footerReference w:type="default" r:id="rId16"/>
      <w:pgSz w:w="11906" w:h="16838" w:code="9"/>
      <w:pgMar w:top="720" w:right="720" w:bottom="720" w:left="720" w:header="288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FE7" w:rsidRDefault="00E74FE7">
      <w:pPr>
        <w:spacing w:after="0" w:line="240" w:lineRule="auto"/>
      </w:pPr>
      <w:r>
        <w:separator/>
      </w:r>
    </w:p>
  </w:endnote>
  <w:endnote w:type="continuationSeparator" w:id="0">
    <w:p w:rsidR="00E74FE7" w:rsidRDefault="00E7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DF" w:rsidRDefault="00A37F04">
    <w:pPr>
      <w:pStyle w:val="Footer"/>
    </w:pPr>
    <w:r w:rsidRPr="00033D99">
      <w:rPr>
        <w:rFonts w:ascii="Cambria" w:hAnsi="Cambria"/>
        <w:i/>
        <w:noProof/>
        <w:color w:val="A6A6A6"/>
        <w:lang w:val="en-US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51B9C250" wp14:editId="5E6059AB">
              <wp:simplePos x="0" y="0"/>
              <wp:positionH relativeFrom="page">
                <wp:posOffset>132080</wp:posOffset>
              </wp:positionH>
              <wp:positionV relativeFrom="line">
                <wp:posOffset>25400</wp:posOffset>
              </wp:positionV>
              <wp:extent cx="7157085" cy="347345"/>
              <wp:effectExtent l="8255" t="6350" r="6985" b="8255"/>
              <wp:wrapTopAndBottom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57085" cy="347345"/>
                        <a:chOff x="321" y="14850"/>
                        <a:chExt cx="11601" cy="547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B6DDE8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F09DF" w:rsidRPr="00033D99" w:rsidRDefault="008C640C">
                            <w:pPr>
                              <w:pStyle w:val="Footer"/>
                              <w:jc w:val="right"/>
                              <w:rPr>
                                <w:color w:val="FFFFFF"/>
                                <w:spacing w:val="60"/>
                              </w:rPr>
                            </w:pPr>
                            <w:r>
                              <w:rPr>
                                <w:spacing w:val="60"/>
                                <w:lang w:val="en-US"/>
                              </w:rPr>
                              <w:t>David Trevor Mutebi -</w:t>
                            </w:r>
                            <w:r w:rsidR="00FF09DF">
                              <w:rPr>
                                <w:spacing w:val="60"/>
                              </w:rPr>
                              <w:t xml:space="preserve"> Curriculum Vitae</w:t>
                            </w:r>
                          </w:p>
                          <w:p w:rsidR="00FF09DF" w:rsidRPr="00033D99" w:rsidRDefault="00FF09DF">
                            <w:pPr>
                              <w:pStyle w:val="Head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B6DDE8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F09DF" w:rsidRPr="00033D99" w:rsidRDefault="00FF09DF">
                            <w:pPr>
                              <w:pStyle w:val="Footer"/>
                              <w:rPr>
                                <w:color w:val="0000CC"/>
                              </w:rPr>
                            </w:pPr>
                            <w:r w:rsidRPr="00033D99">
                              <w:rPr>
                                <w:color w:val="0000CC"/>
                              </w:rPr>
                              <w:t xml:space="preserve">Page </w:t>
                            </w:r>
                            <w:r w:rsidRPr="00033D99">
                              <w:rPr>
                                <w:color w:val="0000CC"/>
                              </w:rPr>
                              <w:fldChar w:fldCharType="begin"/>
                            </w:r>
                            <w:r w:rsidRPr="00033D99">
                              <w:rPr>
                                <w:color w:val="0000CC"/>
                              </w:rPr>
                              <w:instrText xml:space="preserve"> PAGE   \* MERGEFORMAT </w:instrText>
                            </w:r>
                            <w:r w:rsidRPr="00033D99">
                              <w:rPr>
                                <w:color w:val="0000CC"/>
                              </w:rPr>
                              <w:fldChar w:fldCharType="separate"/>
                            </w:r>
                            <w:r w:rsidR="00FB12C3" w:rsidRPr="00FB12C3">
                              <w:rPr>
                                <w:noProof/>
                                <w:color w:val="0000CC"/>
                                <w:lang w:val="en-GB" w:eastAsia="en-GB"/>
                              </w:rPr>
                              <w:t>1</w:t>
                            </w:r>
                            <w:r w:rsidRPr="00033D99">
                              <w:rPr>
                                <w:color w:val="0000C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6DDE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7" style="position:absolute;margin-left:10.4pt;margin-top:2pt;width:563.55pt;height:27.35pt;z-index:251657216;mso-wrap-distance-left:0;mso-wrap-distance-right:0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">
              <v:rect id="Rectangle 3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Pf8AA&#10;AADaAAAADwAAAGRycy9kb3ducmV2LnhtbDxPy4rCMBTdC/5DuIIbGVMd0KFjFBGVQXTh4wMuzZ22&#10;2NyUJsbOfL0RxOV5c2aL1lQiUONKywpGwwQEcWZ1ybmCy3nz8QXCeWSNlWVS8EcOFvNuZ4aptnc+&#10;Ujj5XMQSdikqKLyvUyldVpBBN7Q1cdR+bWPQR9jkUjd4j+WmkuMkmUiDJceFAmtaFZRdTzejIOw+&#10;19PShO3/JlwGrV8d2v3yoFS/1y6/QXiK1Nv8Sv9oBWN4Xok3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Pf8AAAADaAAAADwAAAAAAAAAAAAAAAACYAgAAZHJzL2Rvd25y&#10;ZXYueG1sUEsFBgAAAAAEAAQA9QAAAIUDAAAAAA==&#10;" strokecolor="#b6dde8" strokeweight="1pt">
                <v:fill color2="#b6dde8" focus="100%" type="gradient"/>
                <v:shadow on="t" color="#205867" opacity=".5" offset="1pt"/>
                <v:textbox>
                  <w:txbxContent>
                    <w:p w:rsidR="00FF09DF" w:rsidRPr="00033D99" w:rsidRDefault="008C640C">
                      <w:pPr>
                        <w:pStyle w:val="Footer"/>
                        <w:jc w:val="right"/>
                        <w:rPr>
                          <w:color w:val="FFFFFF"/>
                          <w:spacing w:val="60"/>
                        </w:rPr>
                      </w:pPr>
                      <w:r>
                        <w:rPr>
                          <w:spacing w:val="60"/>
                          <w:lang w:val="en-US"/>
                        </w:rPr>
                        <w:t>David Trevor Mutebi -</w:t>
                      </w:r>
                      <w:r w:rsidR="00FF09DF">
                        <w:rPr>
                          <w:spacing w:val="60"/>
                        </w:rPr>
                        <w:t xml:space="preserve"> Curriculum Vitae</w:t>
                      </w:r>
                    </w:p>
                    <w:p w:rsidR="00FF09DF" w:rsidRPr="00033D99" w:rsidRDefault="00FF09DF">
                      <w:pPr>
                        <w:pStyle w:val="Header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rect id="Rectangle 4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q5MEA&#10;AADaAAAADwAAAGRycy9kb3ducmV2LnhtbDxP3WrCMBS+H/gO4Qx2MzR1BSfVKKXMMcRe6HyAQ3Ns&#10;y5qT0mSx29ObwfDy++dbb0fTiUCDay0rmM8SEMSV1S3XCs6fu+kShPPIGjvLpOCHHGw3k4c1Ztpe&#10;+Ujh5GsRS9hlqKDxvs+kdFVDBt3M9sRRu9jBoI9wqKUe8BrLTSdfkmQhDbYcFxrsqWio+jp9GwVh&#10;n769tia8/+7C+Xn0RTke8lKpp8cxX4HwFKm7+T/9oRWk8Hcl3g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NauTBAAAA2gAAAA8AAAAAAAAAAAAAAAAAmAIAAGRycy9kb3du&#10;cmV2LnhtbFBLBQYAAAAABAAEAPUAAACGAwAAAAA=&#10;" strokecolor="#b6dde8" strokeweight="1pt">
                <v:fill color2="#b6dde8" focus="100%" type="gradient"/>
                <v:shadow on="t" color="#205867" opacity=".5" offset="1pt"/>
                <v:textbox>
                  <w:txbxContent>
                    <w:p w:rsidR="00FF09DF" w:rsidRPr="00033D99" w:rsidRDefault="00FF09DF">
                      <w:pPr>
                        <w:pStyle w:val="Footer"/>
                        <w:rPr>
                          <w:color w:val="0000CC"/>
                        </w:rPr>
                      </w:pPr>
                      <w:r w:rsidRPr="00033D99">
                        <w:rPr>
                          <w:color w:val="0000CC"/>
                        </w:rPr>
                        <w:t xml:space="preserve">Page </w:t>
                      </w:r>
                      <w:r w:rsidRPr="00033D99">
                        <w:rPr>
                          <w:color w:val="0000CC"/>
                        </w:rPr>
                        <w:fldChar w:fldCharType="begin"/>
                      </w:r>
                      <w:r w:rsidRPr="00033D99">
                        <w:rPr>
                          <w:color w:val="0000CC"/>
                        </w:rPr>
                        <w:instrText xml:space="preserve"> PAGE   \* MERGEFORMAT </w:instrText>
                      </w:r>
                      <w:r w:rsidRPr="00033D99">
                        <w:rPr>
                          <w:color w:val="0000CC"/>
                        </w:rPr>
                        <w:fldChar w:fldCharType="separate"/>
                      </w:r>
                      <w:r w:rsidR="00FB12C3" w:rsidRPr="00FB12C3">
                        <w:rPr>
                          <w:noProof/>
                          <w:color w:val="0000CC"/>
                          <w:lang w:val="en-GB" w:eastAsia="en-GB"/>
                        </w:rPr>
                        <w:t>1</w:t>
                      </w:r>
                      <w:r w:rsidRPr="00033D99">
                        <w:rPr>
                          <w:color w:val="0000CC"/>
                        </w:rPr>
                        <w:fldChar w:fldCharType="end"/>
                      </w:r>
                    </w:p>
                  </w:txbxContent>
                </v:textbox>
              </v:rect>
              <v:rect id="Rectangle 5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RO8QA&#10;AADaAAAADwAAAGRycy9kb3ducmV2LnhtbESPzW7CMBCE70h9B2sr9QZOKUJtiEEVVRGnQlMeYIk3&#10;P228TmJDwtvXSEgcRzPzjSZZDaYWZ+pcZVnB8yQCQZxZXXGh4PDzOX4F4TyyxtoyKbiQg9XyYZRg&#10;rG3P33ROfSEChF2MCkrvm1hKl5Vk0E1sQxy83HYGfZBdIXWHfYCbWk6jaC4NVhwWSmxoXVL2l56M&#10;Avo6Hjen6OWjbds82739ztN+3yr19Di8L0B4Gvw9fGtvtYIZXK+EG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ETvEAAAA2gAAAA8AAAAAAAAAAAAAAAAAmAIAAGRycy9k&#10;b3ducmV2LnhtbFBLBQYAAAAABAAEAPUAAACJAwAAAAA=&#10;" filled="f" strokecolor="#b6dde8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FE7" w:rsidRDefault="00E74FE7">
      <w:pPr>
        <w:spacing w:after="0" w:line="240" w:lineRule="auto"/>
      </w:pPr>
      <w:r>
        <w:separator/>
      </w:r>
    </w:p>
  </w:footnote>
  <w:footnote w:type="continuationSeparator" w:id="0">
    <w:p w:rsidR="00E74FE7" w:rsidRDefault="00E7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DF" w:rsidRDefault="00A37F0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BFCF90" wp14:editId="308AA3C6">
              <wp:simplePos x="0" y="0"/>
              <wp:positionH relativeFrom="column">
                <wp:posOffset>-290195</wp:posOffset>
              </wp:positionH>
              <wp:positionV relativeFrom="paragraph">
                <wp:posOffset>54610</wp:posOffset>
              </wp:positionV>
              <wp:extent cx="7038975" cy="448310"/>
              <wp:effectExtent l="5080" t="6985" r="13970" b="1143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38975" cy="44831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DAEEF3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09DF" w:rsidRPr="004E6011" w:rsidRDefault="00FF09DF" w:rsidP="004E6011">
                          <w:pPr>
                            <w:spacing w:after="0" w:line="240" w:lineRule="exact"/>
                            <w:rPr>
                              <w:color w:val="0000FF"/>
                              <w:sz w:val="20"/>
                              <w:szCs w:val="20"/>
                              <w:lang w:val="en-GB"/>
                            </w:rPr>
                          </w:pPr>
                          <w:r w:rsidRPr="004E6011">
                            <w:rPr>
                              <w:color w:val="0000FF"/>
                              <w:sz w:val="20"/>
                              <w:szCs w:val="20"/>
                              <w:lang w:val="en-GB"/>
                            </w:rPr>
                            <w:t>Curriculum Vitae</w:t>
                          </w:r>
                        </w:p>
                        <w:p w:rsidR="00FF09DF" w:rsidRPr="004E6011" w:rsidRDefault="00231C47" w:rsidP="003C2D48">
                          <w:pPr>
                            <w:spacing w:after="0" w:line="240" w:lineRule="exact"/>
                            <w:jc w:val="center"/>
                            <w:rPr>
                              <w:b/>
                              <w:color w:val="00330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1F497D"/>
                            </w:rPr>
                            <w:t>David Trevor Mutebi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22.85pt;margin-top:4.3pt;width:554.25pt;height:3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" fillcolor="#dbe5f1" strokecolor="#daeef3">
              <v:textbox>
                <w:txbxContent>
                  <w:p w:rsidR="00FF09DF" w:rsidRPr="004E6011" w:rsidRDefault="00FF09DF" w:rsidP="004E6011">
                    <w:pPr>
                      <w:spacing w:after="0" w:line="240" w:lineRule="exact"/>
                      <w:rPr>
                        <w:color w:val="0000FF"/>
                        <w:sz w:val="20"/>
                        <w:szCs w:val="20"/>
                        <w:lang w:val="en-GB"/>
                      </w:rPr>
                    </w:pPr>
                    <w:r w:rsidRPr="004E6011">
                      <w:rPr>
                        <w:color w:val="0000FF"/>
                        <w:sz w:val="20"/>
                        <w:szCs w:val="20"/>
                        <w:lang w:val="en-GB"/>
                      </w:rPr>
                      <w:t>Curriculum Vitae</w:t>
                    </w:r>
                  </w:p>
                  <w:p w:rsidR="00FF09DF" w:rsidRPr="004E6011" w:rsidRDefault="00231C47" w:rsidP="003C2D48">
                    <w:pPr>
                      <w:spacing w:after="0" w:line="240" w:lineRule="exact"/>
                      <w:jc w:val="center"/>
                      <w:rPr>
                        <w:b/>
                        <w:color w:val="003300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="Arial" w:hAnsi="Arial" w:cs="Arial"/>
                        <w:b/>
                        <w:color w:val="1F497D"/>
                      </w:rPr>
                      <w:t>David Trevor Mutebi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8B884A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B37873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2400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DF80DDC6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5D64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6A4BE48"/>
    <w:lvl w:ilvl="0" w:tplc="D79C3258">
      <w:start w:val="1"/>
      <w:numFmt w:val="bullet"/>
      <w:lvlText w:val=""/>
      <w:lvlJc w:val="left"/>
      <w:pPr>
        <w:tabs>
          <w:tab w:val="num" w:pos="-3"/>
        </w:tabs>
        <w:ind w:left="224" w:hanging="224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89034A6"/>
    <w:lvl w:ilvl="0" w:tplc="25127B9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9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6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3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0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8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5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2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960" w:hanging="180"/>
      </w:pPr>
    </w:lvl>
  </w:abstractNum>
  <w:abstractNum w:abstractNumId="7">
    <w:nsid w:val="00000008"/>
    <w:multiLevelType w:val="hybridMultilevel"/>
    <w:tmpl w:val="0838B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5028C2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401E28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0000000B"/>
    <w:multiLevelType w:val="hybridMultilevel"/>
    <w:tmpl w:val="981CF988"/>
    <w:lvl w:ilvl="0" w:tplc="8E1A273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D34D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B96A2A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9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6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3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0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8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5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2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960" w:hanging="180"/>
      </w:pPr>
    </w:lvl>
  </w:abstractNum>
  <w:abstractNum w:abstractNumId="13">
    <w:nsid w:val="0000000E"/>
    <w:multiLevelType w:val="hybridMultilevel"/>
    <w:tmpl w:val="88BE5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266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9B42B94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200D150"/>
    <w:lvl w:ilvl="0" w:tplc="8E1A273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34586D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00000013"/>
    <w:multiLevelType w:val="hybridMultilevel"/>
    <w:tmpl w:val="BA6660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52C03DA"/>
    <w:lvl w:ilvl="0" w:tplc="8E1A273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2F8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0000016"/>
    <w:multiLevelType w:val="hybridMultilevel"/>
    <w:tmpl w:val="B516A48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2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0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7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4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1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8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6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320" w:hanging="180"/>
      </w:pPr>
    </w:lvl>
  </w:abstractNum>
  <w:abstractNum w:abstractNumId="22">
    <w:nsid w:val="00000017"/>
    <w:multiLevelType w:val="hybridMultilevel"/>
    <w:tmpl w:val="91AAC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0000018"/>
    <w:multiLevelType w:val="hybridMultilevel"/>
    <w:tmpl w:val="AA504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0BA5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>
    <w:nsid w:val="1A584A92"/>
    <w:multiLevelType w:val="hybridMultilevel"/>
    <w:tmpl w:val="2ED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8813FC"/>
    <w:multiLevelType w:val="hybridMultilevel"/>
    <w:tmpl w:val="B4104760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>
    <w:nsid w:val="22606AB0"/>
    <w:multiLevelType w:val="hybridMultilevel"/>
    <w:tmpl w:val="8480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2927B04"/>
    <w:multiLevelType w:val="hybridMultilevel"/>
    <w:tmpl w:val="43660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5473EF4"/>
    <w:multiLevelType w:val="hybridMultilevel"/>
    <w:tmpl w:val="A53090BE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1">
    <w:nsid w:val="29991F58"/>
    <w:multiLevelType w:val="multilevel"/>
    <w:tmpl w:val="545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CCD680A"/>
    <w:multiLevelType w:val="multilevel"/>
    <w:tmpl w:val="0A8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996681F"/>
    <w:multiLevelType w:val="hybridMultilevel"/>
    <w:tmpl w:val="516C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B6E2DBE"/>
    <w:multiLevelType w:val="hybridMultilevel"/>
    <w:tmpl w:val="30F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815F90"/>
    <w:multiLevelType w:val="hybridMultilevel"/>
    <w:tmpl w:val="BBDEE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EBD2558"/>
    <w:multiLevelType w:val="hybridMultilevel"/>
    <w:tmpl w:val="AAB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8836E9"/>
    <w:multiLevelType w:val="hybridMultilevel"/>
    <w:tmpl w:val="94C4B7D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>
    <w:nsid w:val="524448B9"/>
    <w:multiLevelType w:val="hybridMultilevel"/>
    <w:tmpl w:val="2058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C14D70"/>
    <w:multiLevelType w:val="hybridMultilevel"/>
    <w:tmpl w:val="F76EE218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40">
    <w:nsid w:val="552B1DDD"/>
    <w:multiLevelType w:val="hybridMultilevel"/>
    <w:tmpl w:val="B7EA1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4655D4"/>
    <w:multiLevelType w:val="hybridMultilevel"/>
    <w:tmpl w:val="F6164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DA0A4C"/>
    <w:multiLevelType w:val="multilevel"/>
    <w:tmpl w:val="4B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A267719"/>
    <w:multiLevelType w:val="hybridMultilevel"/>
    <w:tmpl w:val="A55A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003363"/>
    <w:multiLevelType w:val="hybridMultilevel"/>
    <w:tmpl w:val="7974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7B11E7"/>
    <w:multiLevelType w:val="multilevel"/>
    <w:tmpl w:val="4A1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1"/>
  </w:num>
  <w:num w:numId="5">
    <w:abstractNumId w:val="17"/>
  </w:num>
  <w:num w:numId="6">
    <w:abstractNumId w:val="9"/>
  </w:num>
  <w:num w:numId="7">
    <w:abstractNumId w:val="23"/>
  </w:num>
  <w:num w:numId="8">
    <w:abstractNumId w:val="13"/>
  </w:num>
  <w:num w:numId="9">
    <w:abstractNumId w:val="22"/>
  </w:num>
  <w:num w:numId="10">
    <w:abstractNumId w:val="22"/>
  </w:num>
  <w:num w:numId="11">
    <w:abstractNumId w:val="6"/>
  </w:num>
  <w:num w:numId="12">
    <w:abstractNumId w:val="12"/>
  </w:num>
  <w:num w:numId="13">
    <w:abstractNumId w:val="7"/>
  </w:num>
  <w:num w:numId="14">
    <w:abstractNumId w:val="24"/>
  </w:num>
  <w:num w:numId="15">
    <w:abstractNumId w:val="20"/>
  </w:num>
  <w:num w:numId="16">
    <w:abstractNumId w:val="14"/>
  </w:num>
  <w:num w:numId="17">
    <w:abstractNumId w:val="8"/>
  </w:num>
  <w:num w:numId="18">
    <w:abstractNumId w:val="3"/>
  </w:num>
  <w:num w:numId="19">
    <w:abstractNumId w:val="4"/>
  </w:num>
  <w:num w:numId="20">
    <w:abstractNumId w:val="16"/>
  </w:num>
  <w:num w:numId="21">
    <w:abstractNumId w:val="2"/>
  </w:num>
  <w:num w:numId="22">
    <w:abstractNumId w:val="10"/>
  </w:num>
  <w:num w:numId="23">
    <w:abstractNumId w:val="21"/>
  </w:num>
  <w:num w:numId="24">
    <w:abstractNumId w:val="1"/>
  </w:num>
  <w:num w:numId="25">
    <w:abstractNumId w:val="19"/>
  </w:num>
  <w:num w:numId="26">
    <w:abstractNumId w:val="0"/>
  </w:num>
  <w:num w:numId="27">
    <w:abstractNumId w:val="35"/>
  </w:num>
  <w:num w:numId="28">
    <w:abstractNumId w:val="45"/>
  </w:num>
  <w:num w:numId="29">
    <w:abstractNumId w:val="32"/>
  </w:num>
  <w:num w:numId="30">
    <w:abstractNumId w:val="42"/>
  </w:num>
  <w:num w:numId="31">
    <w:abstractNumId w:val="30"/>
  </w:num>
  <w:num w:numId="32">
    <w:abstractNumId w:val="39"/>
  </w:num>
  <w:num w:numId="33">
    <w:abstractNumId w:val="40"/>
  </w:num>
  <w:num w:numId="34">
    <w:abstractNumId w:val="41"/>
  </w:num>
  <w:num w:numId="35">
    <w:abstractNumId w:val="38"/>
  </w:num>
  <w:num w:numId="36">
    <w:abstractNumId w:val="36"/>
  </w:num>
  <w:num w:numId="37">
    <w:abstractNumId w:val="29"/>
  </w:num>
  <w:num w:numId="38">
    <w:abstractNumId w:val="26"/>
  </w:num>
  <w:num w:numId="39">
    <w:abstractNumId w:val="27"/>
  </w:num>
  <w:num w:numId="40">
    <w:abstractNumId w:val="43"/>
  </w:num>
  <w:num w:numId="41">
    <w:abstractNumId w:val="34"/>
  </w:num>
  <w:num w:numId="42">
    <w:abstractNumId w:val="44"/>
  </w:num>
  <w:num w:numId="43">
    <w:abstractNumId w:val="28"/>
  </w:num>
  <w:num w:numId="44">
    <w:abstractNumId w:val="33"/>
  </w:num>
  <w:num w:numId="45">
    <w:abstractNumId w:val="37"/>
  </w:num>
  <w:num w:numId="46">
    <w:abstractNumId w:val="2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E2"/>
    <w:rsid w:val="000077CB"/>
    <w:rsid w:val="00010AF8"/>
    <w:rsid w:val="00014D9D"/>
    <w:rsid w:val="00016B54"/>
    <w:rsid w:val="00021B2F"/>
    <w:rsid w:val="00022C22"/>
    <w:rsid w:val="00022C32"/>
    <w:rsid w:val="00024008"/>
    <w:rsid w:val="0002783C"/>
    <w:rsid w:val="00033D99"/>
    <w:rsid w:val="00036972"/>
    <w:rsid w:val="0004166A"/>
    <w:rsid w:val="0004596B"/>
    <w:rsid w:val="00055B80"/>
    <w:rsid w:val="0005784C"/>
    <w:rsid w:val="00063717"/>
    <w:rsid w:val="00064C83"/>
    <w:rsid w:val="00065C13"/>
    <w:rsid w:val="00065E6E"/>
    <w:rsid w:val="00067257"/>
    <w:rsid w:val="00067E6D"/>
    <w:rsid w:val="00070531"/>
    <w:rsid w:val="00076EC3"/>
    <w:rsid w:val="000807AB"/>
    <w:rsid w:val="000811BA"/>
    <w:rsid w:val="0008315D"/>
    <w:rsid w:val="000836AB"/>
    <w:rsid w:val="00084613"/>
    <w:rsid w:val="0008642A"/>
    <w:rsid w:val="0009593A"/>
    <w:rsid w:val="000969AC"/>
    <w:rsid w:val="000969BC"/>
    <w:rsid w:val="00096D67"/>
    <w:rsid w:val="0009792F"/>
    <w:rsid w:val="00097D6D"/>
    <w:rsid w:val="000A03CA"/>
    <w:rsid w:val="000A287F"/>
    <w:rsid w:val="000A5129"/>
    <w:rsid w:val="000B3AD1"/>
    <w:rsid w:val="000B5BE5"/>
    <w:rsid w:val="000B6647"/>
    <w:rsid w:val="000D10D9"/>
    <w:rsid w:val="000D5827"/>
    <w:rsid w:val="000D58D2"/>
    <w:rsid w:val="000D6D37"/>
    <w:rsid w:val="000E0515"/>
    <w:rsid w:val="000E5295"/>
    <w:rsid w:val="000E71D6"/>
    <w:rsid w:val="000F19AE"/>
    <w:rsid w:val="000F3665"/>
    <w:rsid w:val="000F716B"/>
    <w:rsid w:val="00100574"/>
    <w:rsid w:val="00100AB9"/>
    <w:rsid w:val="001017C3"/>
    <w:rsid w:val="00102367"/>
    <w:rsid w:val="00106507"/>
    <w:rsid w:val="00106FFC"/>
    <w:rsid w:val="00113B9F"/>
    <w:rsid w:val="00114A58"/>
    <w:rsid w:val="001238FA"/>
    <w:rsid w:val="00126660"/>
    <w:rsid w:val="001358EE"/>
    <w:rsid w:val="0013624B"/>
    <w:rsid w:val="0014138A"/>
    <w:rsid w:val="001419BC"/>
    <w:rsid w:val="00145A69"/>
    <w:rsid w:val="0014722C"/>
    <w:rsid w:val="00154805"/>
    <w:rsid w:val="00161CB0"/>
    <w:rsid w:val="001716EE"/>
    <w:rsid w:val="00172A27"/>
    <w:rsid w:val="0017732B"/>
    <w:rsid w:val="00177AF7"/>
    <w:rsid w:val="00181533"/>
    <w:rsid w:val="0018247E"/>
    <w:rsid w:val="00182B50"/>
    <w:rsid w:val="00183153"/>
    <w:rsid w:val="0019017F"/>
    <w:rsid w:val="00195327"/>
    <w:rsid w:val="001963D1"/>
    <w:rsid w:val="001B0B61"/>
    <w:rsid w:val="001B0F8C"/>
    <w:rsid w:val="001B1FFF"/>
    <w:rsid w:val="001B6FE6"/>
    <w:rsid w:val="001B7016"/>
    <w:rsid w:val="001C565C"/>
    <w:rsid w:val="001C59BF"/>
    <w:rsid w:val="001E21AF"/>
    <w:rsid w:val="001E2ADA"/>
    <w:rsid w:val="001E4D55"/>
    <w:rsid w:val="001F19BF"/>
    <w:rsid w:val="001F2BC8"/>
    <w:rsid w:val="001F33DF"/>
    <w:rsid w:val="001F72A0"/>
    <w:rsid w:val="00202DD7"/>
    <w:rsid w:val="00203A55"/>
    <w:rsid w:val="00204A6C"/>
    <w:rsid w:val="002058EE"/>
    <w:rsid w:val="0021212D"/>
    <w:rsid w:val="0021520F"/>
    <w:rsid w:val="00222BA4"/>
    <w:rsid w:val="0022532B"/>
    <w:rsid w:val="00225630"/>
    <w:rsid w:val="002266C4"/>
    <w:rsid w:val="00226D1D"/>
    <w:rsid w:val="00231C47"/>
    <w:rsid w:val="002335B1"/>
    <w:rsid w:val="00233CB8"/>
    <w:rsid w:val="002402B3"/>
    <w:rsid w:val="00241FA4"/>
    <w:rsid w:val="002505C7"/>
    <w:rsid w:val="0025084D"/>
    <w:rsid w:val="002511EF"/>
    <w:rsid w:val="00251E20"/>
    <w:rsid w:val="00254A88"/>
    <w:rsid w:val="0025556F"/>
    <w:rsid w:val="00261947"/>
    <w:rsid w:val="00264D4B"/>
    <w:rsid w:val="00266464"/>
    <w:rsid w:val="002664F3"/>
    <w:rsid w:val="00267237"/>
    <w:rsid w:val="00271F66"/>
    <w:rsid w:val="00273494"/>
    <w:rsid w:val="00273505"/>
    <w:rsid w:val="00280A86"/>
    <w:rsid w:val="00280AC2"/>
    <w:rsid w:val="00282943"/>
    <w:rsid w:val="00293833"/>
    <w:rsid w:val="00297188"/>
    <w:rsid w:val="00297C13"/>
    <w:rsid w:val="002A2DF9"/>
    <w:rsid w:val="002A40F2"/>
    <w:rsid w:val="002A4ACD"/>
    <w:rsid w:val="002A526F"/>
    <w:rsid w:val="002B3F03"/>
    <w:rsid w:val="002B52EB"/>
    <w:rsid w:val="002B695D"/>
    <w:rsid w:val="002D47A8"/>
    <w:rsid w:val="002E05C1"/>
    <w:rsid w:val="002E25EF"/>
    <w:rsid w:val="002F289A"/>
    <w:rsid w:val="002F6479"/>
    <w:rsid w:val="003008A4"/>
    <w:rsid w:val="003016AA"/>
    <w:rsid w:val="00302232"/>
    <w:rsid w:val="003030BB"/>
    <w:rsid w:val="00303CD5"/>
    <w:rsid w:val="00303FB4"/>
    <w:rsid w:val="00307EB6"/>
    <w:rsid w:val="00311891"/>
    <w:rsid w:val="003122C0"/>
    <w:rsid w:val="00315091"/>
    <w:rsid w:val="003178CA"/>
    <w:rsid w:val="00336F48"/>
    <w:rsid w:val="00346F5E"/>
    <w:rsid w:val="0034746E"/>
    <w:rsid w:val="0035189C"/>
    <w:rsid w:val="003521A6"/>
    <w:rsid w:val="0036198F"/>
    <w:rsid w:val="00366139"/>
    <w:rsid w:val="00367E00"/>
    <w:rsid w:val="00372605"/>
    <w:rsid w:val="003729AD"/>
    <w:rsid w:val="00372A54"/>
    <w:rsid w:val="003752FF"/>
    <w:rsid w:val="00375F3B"/>
    <w:rsid w:val="0037757B"/>
    <w:rsid w:val="00381CE2"/>
    <w:rsid w:val="003842C4"/>
    <w:rsid w:val="00384F7C"/>
    <w:rsid w:val="00390AA0"/>
    <w:rsid w:val="00392D47"/>
    <w:rsid w:val="00396B85"/>
    <w:rsid w:val="003977EA"/>
    <w:rsid w:val="00397F08"/>
    <w:rsid w:val="003A11B5"/>
    <w:rsid w:val="003A2C0F"/>
    <w:rsid w:val="003A2E0C"/>
    <w:rsid w:val="003A3F00"/>
    <w:rsid w:val="003A75BA"/>
    <w:rsid w:val="003A7817"/>
    <w:rsid w:val="003B4ABD"/>
    <w:rsid w:val="003B6BC1"/>
    <w:rsid w:val="003B737B"/>
    <w:rsid w:val="003B7A92"/>
    <w:rsid w:val="003C0BF7"/>
    <w:rsid w:val="003C2D48"/>
    <w:rsid w:val="003C5249"/>
    <w:rsid w:val="003C620E"/>
    <w:rsid w:val="003D2CB0"/>
    <w:rsid w:val="003D3226"/>
    <w:rsid w:val="003D37A3"/>
    <w:rsid w:val="003D4A61"/>
    <w:rsid w:val="003D77D0"/>
    <w:rsid w:val="003F7428"/>
    <w:rsid w:val="003F7AB4"/>
    <w:rsid w:val="00401CAB"/>
    <w:rsid w:val="00406BA9"/>
    <w:rsid w:val="0040702B"/>
    <w:rsid w:val="00407687"/>
    <w:rsid w:val="004123CC"/>
    <w:rsid w:val="00422D09"/>
    <w:rsid w:val="00427C09"/>
    <w:rsid w:val="00433D0D"/>
    <w:rsid w:val="00434EFB"/>
    <w:rsid w:val="00435ED5"/>
    <w:rsid w:val="00436EDD"/>
    <w:rsid w:val="00443328"/>
    <w:rsid w:val="0044411D"/>
    <w:rsid w:val="00444E9D"/>
    <w:rsid w:val="00445827"/>
    <w:rsid w:val="00454D53"/>
    <w:rsid w:val="00460D25"/>
    <w:rsid w:val="00461E52"/>
    <w:rsid w:val="00462351"/>
    <w:rsid w:val="00466CBB"/>
    <w:rsid w:val="00466DAB"/>
    <w:rsid w:val="004715F6"/>
    <w:rsid w:val="00475687"/>
    <w:rsid w:val="00483BB2"/>
    <w:rsid w:val="00486116"/>
    <w:rsid w:val="00487BBB"/>
    <w:rsid w:val="00490A77"/>
    <w:rsid w:val="004921D3"/>
    <w:rsid w:val="0049291B"/>
    <w:rsid w:val="00493BF7"/>
    <w:rsid w:val="00497B31"/>
    <w:rsid w:val="00497E21"/>
    <w:rsid w:val="004A0259"/>
    <w:rsid w:val="004A12AB"/>
    <w:rsid w:val="004A5C1F"/>
    <w:rsid w:val="004B4662"/>
    <w:rsid w:val="004C1B28"/>
    <w:rsid w:val="004C3A09"/>
    <w:rsid w:val="004C4292"/>
    <w:rsid w:val="004C5CF9"/>
    <w:rsid w:val="004D3AD1"/>
    <w:rsid w:val="004D7A13"/>
    <w:rsid w:val="004E6011"/>
    <w:rsid w:val="004F04B7"/>
    <w:rsid w:val="004F17FB"/>
    <w:rsid w:val="004F1863"/>
    <w:rsid w:val="004F60AA"/>
    <w:rsid w:val="00500CBF"/>
    <w:rsid w:val="0050777E"/>
    <w:rsid w:val="00521EC3"/>
    <w:rsid w:val="00524D47"/>
    <w:rsid w:val="0052649A"/>
    <w:rsid w:val="0052680E"/>
    <w:rsid w:val="00532F76"/>
    <w:rsid w:val="00533723"/>
    <w:rsid w:val="00536332"/>
    <w:rsid w:val="00536F2A"/>
    <w:rsid w:val="005415E9"/>
    <w:rsid w:val="005454BE"/>
    <w:rsid w:val="005471A7"/>
    <w:rsid w:val="00553B53"/>
    <w:rsid w:val="00554E2E"/>
    <w:rsid w:val="0056580E"/>
    <w:rsid w:val="005668CD"/>
    <w:rsid w:val="005712C1"/>
    <w:rsid w:val="00574A5C"/>
    <w:rsid w:val="00581B11"/>
    <w:rsid w:val="005837A2"/>
    <w:rsid w:val="0058436A"/>
    <w:rsid w:val="005872DE"/>
    <w:rsid w:val="0059058D"/>
    <w:rsid w:val="005913B8"/>
    <w:rsid w:val="00595153"/>
    <w:rsid w:val="00595E18"/>
    <w:rsid w:val="005A1A74"/>
    <w:rsid w:val="005A42CE"/>
    <w:rsid w:val="005A58B4"/>
    <w:rsid w:val="005B2B23"/>
    <w:rsid w:val="005B3659"/>
    <w:rsid w:val="005B4B41"/>
    <w:rsid w:val="005B5384"/>
    <w:rsid w:val="005B5D3B"/>
    <w:rsid w:val="005B74C3"/>
    <w:rsid w:val="005C12AE"/>
    <w:rsid w:val="005C1DEE"/>
    <w:rsid w:val="005C24AB"/>
    <w:rsid w:val="005C3B0B"/>
    <w:rsid w:val="005C56D9"/>
    <w:rsid w:val="005D2FEA"/>
    <w:rsid w:val="005E14A6"/>
    <w:rsid w:val="005F1DAE"/>
    <w:rsid w:val="005F2593"/>
    <w:rsid w:val="005F4941"/>
    <w:rsid w:val="005F7179"/>
    <w:rsid w:val="00603EF0"/>
    <w:rsid w:val="00607FFC"/>
    <w:rsid w:val="00610EC6"/>
    <w:rsid w:val="00613557"/>
    <w:rsid w:val="00623011"/>
    <w:rsid w:val="00630BAB"/>
    <w:rsid w:val="0063207E"/>
    <w:rsid w:val="0063408A"/>
    <w:rsid w:val="006426EA"/>
    <w:rsid w:val="00643C86"/>
    <w:rsid w:val="00646490"/>
    <w:rsid w:val="00654357"/>
    <w:rsid w:val="00655C53"/>
    <w:rsid w:val="00655D1F"/>
    <w:rsid w:val="006615AD"/>
    <w:rsid w:val="00670A9E"/>
    <w:rsid w:val="00672233"/>
    <w:rsid w:val="006731DB"/>
    <w:rsid w:val="00681B97"/>
    <w:rsid w:val="00681D1E"/>
    <w:rsid w:val="0068727B"/>
    <w:rsid w:val="006921A5"/>
    <w:rsid w:val="006946C0"/>
    <w:rsid w:val="006966E7"/>
    <w:rsid w:val="006968CE"/>
    <w:rsid w:val="00696D34"/>
    <w:rsid w:val="006A2C6A"/>
    <w:rsid w:val="006A2DA6"/>
    <w:rsid w:val="006B5B3C"/>
    <w:rsid w:val="006B70CC"/>
    <w:rsid w:val="006C0FBB"/>
    <w:rsid w:val="006C1CC4"/>
    <w:rsid w:val="006C7CF4"/>
    <w:rsid w:val="006D56FA"/>
    <w:rsid w:val="006D63E0"/>
    <w:rsid w:val="006D7115"/>
    <w:rsid w:val="006D791F"/>
    <w:rsid w:val="006E233F"/>
    <w:rsid w:val="006E2C65"/>
    <w:rsid w:val="006E460C"/>
    <w:rsid w:val="006E4A02"/>
    <w:rsid w:val="006E68B2"/>
    <w:rsid w:val="006F1749"/>
    <w:rsid w:val="006F26B2"/>
    <w:rsid w:val="00700F2C"/>
    <w:rsid w:val="00715A2D"/>
    <w:rsid w:val="00716C99"/>
    <w:rsid w:val="00716D13"/>
    <w:rsid w:val="00721A78"/>
    <w:rsid w:val="0072323B"/>
    <w:rsid w:val="00725C2A"/>
    <w:rsid w:val="00736D0F"/>
    <w:rsid w:val="00737A84"/>
    <w:rsid w:val="007409E8"/>
    <w:rsid w:val="0074143A"/>
    <w:rsid w:val="00742083"/>
    <w:rsid w:val="0074226E"/>
    <w:rsid w:val="007451A9"/>
    <w:rsid w:val="0074611E"/>
    <w:rsid w:val="00752651"/>
    <w:rsid w:val="00752DE8"/>
    <w:rsid w:val="0075358F"/>
    <w:rsid w:val="007550D5"/>
    <w:rsid w:val="00755EFF"/>
    <w:rsid w:val="00756A14"/>
    <w:rsid w:val="00761879"/>
    <w:rsid w:val="007632E2"/>
    <w:rsid w:val="0076439D"/>
    <w:rsid w:val="007661A4"/>
    <w:rsid w:val="007679DC"/>
    <w:rsid w:val="00771291"/>
    <w:rsid w:val="00772E29"/>
    <w:rsid w:val="0077312B"/>
    <w:rsid w:val="00784040"/>
    <w:rsid w:val="00790157"/>
    <w:rsid w:val="00796E26"/>
    <w:rsid w:val="007A2FFA"/>
    <w:rsid w:val="007B1AC0"/>
    <w:rsid w:val="007B3CB7"/>
    <w:rsid w:val="007B71F2"/>
    <w:rsid w:val="007C0E30"/>
    <w:rsid w:val="007C22BF"/>
    <w:rsid w:val="007D2612"/>
    <w:rsid w:val="007D3001"/>
    <w:rsid w:val="007E2269"/>
    <w:rsid w:val="007E737B"/>
    <w:rsid w:val="007E7445"/>
    <w:rsid w:val="007E7FD9"/>
    <w:rsid w:val="007F0B21"/>
    <w:rsid w:val="007F108E"/>
    <w:rsid w:val="007F7F17"/>
    <w:rsid w:val="00801155"/>
    <w:rsid w:val="00811BD1"/>
    <w:rsid w:val="00811C6A"/>
    <w:rsid w:val="00817215"/>
    <w:rsid w:val="00822734"/>
    <w:rsid w:val="0082642D"/>
    <w:rsid w:val="0083259C"/>
    <w:rsid w:val="008401B1"/>
    <w:rsid w:val="008408C0"/>
    <w:rsid w:val="00840A54"/>
    <w:rsid w:val="0084603F"/>
    <w:rsid w:val="00847C48"/>
    <w:rsid w:val="00850867"/>
    <w:rsid w:val="00856FB1"/>
    <w:rsid w:val="00863D27"/>
    <w:rsid w:val="0087460E"/>
    <w:rsid w:val="008806D0"/>
    <w:rsid w:val="00883F6E"/>
    <w:rsid w:val="0088762F"/>
    <w:rsid w:val="0089117D"/>
    <w:rsid w:val="008966A6"/>
    <w:rsid w:val="00897BB6"/>
    <w:rsid w:val="008A4718"/>
    <w:rsid w:val="008A57DD"/>
    <w:rsid w:val="008A5FE8"/>
    <w:rsid w:val="008B199A"/>
    <w:rsid w:val="008B472F"/>
    <w:rsid w:val="008B6235"/>
    <w:rsid w:val="008B7E8D"/>
    <w:rsid w:val="008C3718"/>
    <w:rsid w:val="008C4FA1"/>
    <w:rsid w:val="008C5F14"/>
    <w:rsid w:val="008C640C"/>
    <w:rsid w:val="008D0A0C"/>
    <w:rsid w:val="008D0EBB"/>
    <w:rsid w:val="008D0F68"/>
    <w:rsid w:val="008E7D2B"/>
    <w:rsid w:val="008F01F8"/>
    <w:rsid w:val="008F3440"/>
    <w:rsid w:val="008F54D1"/>
    <w:rsid w:val="008F58F5"/>
    <w:rsid w:val="00900588"/>
    <w:rsid w:val="0090369A"/>
    <w:rsid w:val="009048A0"/>
    <w:rsid w:val="00905A43"/>
    <w:rsid w:val="009111B7"/>
    <w:rsid w:val="009146A5"/>
    <w:rsid w:val="00915E98"/>
    <w:rsid w:val="00922879"/>
    <w:rsid w:val="009278F9"/>
    <w:rsid w:val="00946F93"/>
    <w:rsid w:val="00950F18"/>
    <w:rsid w:val="00952AC8"/>
    <w:rsid w:val="0095458A"/>
    <w:rsid w:val="00956FD8"/>
    <w:rsid w:val="00960F1A"/>
    <w:rsid w:val="00963615"/>
    <w:rsid w:val="009670E9"/>
    <w:rsid w:val="00970085"/>
    <w:rsid w:val="00982105"/>
    <w:rsid w:val="00983050"/>
    <w:rsid w:val="00983EC2"/>
    <w:rsid w:val="009961A0"/>
    <w:rsid w:val="009A2D6E"/>
    <w:rsid w:val="009A5E39"/>
    <w:rsid w:val="009B0125"/>
    <w:rsid w:val="009B1865"/>
    <w:rsid w:val="009B2B6D"/>
    <w:rsid w:val="009B568C"/>
    <w:rsid w:val="009B726E"/>
    <w:rsid w:val="009C0B90"/>
    <w:rsid w:val="009C1049"/>
    <w:rsid w:val="009C677F"/>
    <w:rsid w:val="009D454B"/>
    <w:rsid w:val="009D4DE7"/>
    <w:rsid w:val="009D77FB"/>
    <w:rsid w:val="009E12A1"/>
    <w:rsid w:val="009E3F78"/>
    <w:rsid w:val="009F1CB2"/>
    <w:rsid w:val="009F304E"/>
    <w:rsid w:val="009F4193"/>
    <w:rsid w:val="009F4B6E"/>
    <w:rsid w:val="009F5DFF"/>
    <w:rsid w:val="00A02EF5"/>
    <w:rsid w:val="00A033AF"/>
    <w:rsid w:val="00A03E2A"/>
    <w:rsid w:val="00A046B9"/>
    <w:rsid w:val="00A05C5F"/>
    <w:rsid w:val="00A11291"/>
    <w:rsid w:val="00A12841"/>
    <w:rsid w:val="00A12868"/>
    <w:rsid w:val="00A128AB"/>
    <w:rsid w:val="00A15BFB"/>
    <w:rsid w:val="00A348DE"/>
    <w:rsid w:val="00A37F04"/>
    <w:rsid w:val="00A42DC3"/>
    <w:rsid w:val="00A440E3"/>
    <w:rsid w:val="00A450AB"/>
    <w:rsid w:val="00A50FF2"/>
    <w:rsid w:val="00A52C73"/>
    <w:rsid w:val="00A566D3"/>
    <w:rsid w:val="00A61651"/>
    <w:rsid w:val="00A62D6D"/>
    <w:rsid w:val="00A62D70"/>
    <w:rsid w:val="00A62FAE"/>
    <w:rsid w:val="00A64441"/>
    <w:rsid w:val="00A65F6E"/>
    <w:rsid w:val="00A738A6"/>
    <w:rsid w:val="00A738C9"/>
    <w:rsid w:val="00A7417E"/>
    <w:rsid w:val="00A84AB3"/>
    <w:rsid w:val="00A854B6"/>
    <w:rsid w:val="00A915CF"/>
    <w:rsid w:val="00A979CC"/>
    <w:rsid w:val="00AA0AB6"/>
    <w:rsid w:val="00AA6DEB"/>
    <w:rsid w:val="00AA720A"/>
    <w:rsid w:val="00AA7B75"/>
    <w:rsid w:val="00AB160B"/>
    <w:rsid w:val="00AB1E63"/>
    <w:rsid w:val="00AC0C78"/>
    <w:rsid w:val="00AC14A9"/>
    <w:rsid w:val="00AC15E3"/>
    <w:rsid w:val="00AC2170"/>
    <w:rsid w:val="00AC24B5"/>
    <w:rsid w:val="00AD5F36"/>
    <w:rsid w:val="00AD6230"/>
    <w:rsid w:val="00AD6D77"/>
    <w:rsid w:val="00AD702F"/>
    <w:rsid w:val="00AE0175"/>
    <w:rsid w:val="00AE03E0"/>
    <w:rsid w:val="00AE653F"/>
    <w:rsid w:val="00AE7635"/>
    <w:rsid w:val="00AF004C"/>
    <w:rsid w:val="00AF4C58"/>
    <w:rsid w:val="00AF571F"/>
    <w:rsid w:val="00B018C0"/>
    <w:rsid w:val="00B0498D"/>
    <w:rsid w:val="00B05398"/>
    <w:rsid w:val="00B1245A"/>
    <w:rsid w:val="00B15669"/>
    <w:rsid w:val="00B2312E"/>
    <w:rsid w:val="00B24597"/>
    <w:rsid w:val="00B247F2"/>
    <w:rsid w:val="00B24EA8"/>
    <w:rsid w:val="00B2628A"/>
    <w:rsid w:val="00B33D92"/>
    <w:rsid w:val="00B40D9E"/>
    <w:rsid w:val="00B40E42"/>
    <w:rsid w:val="00B4678E"/>
    <w:rsid w:val="00B47E55"/>
    <w:rsid w:val="00B52309"/>
    <w:rsid w:val="00B528F9"/>
    <w:rsid w:val="00B54F10"/>
    <w:rsid w:val="00B6168D"/>
    <w:rsid w:val="00B648A3"/>
    <w:rsid w:val="00B678B9"/>
    <w:rsid w:val="00B67CF6"/>
    <w:rsid w:val="00B701A7"/>
    <w:rsid w:val="00B717BA"/>
    <w:rsid w:val="00B7368B"/>
    <w:rsid w:val="00B81DBB"/>
    <w:rsid w:val="00B82308"/>
    <w:rsid w:val="00B82D65"/>
    <w:rsid w:val="00B83D4F"/>
    <w:rsid w:val="00B84CD3"/>
    <w:rsid w:val="00B91211"/>
    <w:rsid w:val="00B959E2"/>
    <w:rsid w:val="00B96213"/>
    <w:rsid w:val="00B96F92"/>
    <w:rsid w:val="00BA0E3B"/>
    <w:rsid w:val="00BA200A"/>
    <w:rsid w:val="00BA5B57"/>
    <w:rsid w:val="00BB3D21"/>
    <w:rsid w:val="00BC77A7"/>
    <w:rsid w:val="00BD5030"/>
    <w:rsid w:val="00BD574A"/>
    <w:rsid w:val="00BD7A8A"/>
    <w:rsid w:val="00BE1168"/>
    <w:rsid w:val="00BE38A7"/>
    <w:rsid w:val="00BE41E2"/>
    <w:rsid w:val="00BF0615"/>
    <w:rsid w:val="00BF18F9"/>
    <w:rsid w:val="00BF1DA3"/>
    <w:rsid w:val="00BF6BF6"/>
    <w:rsid w:val="00C0272A"/>
    <w:rsid w:val="00C0537B"/>
    <w:rsid w:val="00C056B8"/>
    <w:rsid w:val="00C05818"/>
    <w:rsid w:val="00C11651"/>
    <w:rsid w:val="00C140E0"/>
    <w:rsid w:val="00C16D24"/>
    <w:rsid w:val="00C22BC0"/>
    <w:rsid w:val="00C232A7"/>
    <w:rsid w:val="00C24C43"/>
    <w:rsid w:val="00C2640B"/>
    <w:rsid w:val="00C30655"/>
    <w:rsid w:val="00C33499"/>
    <w:rsid w:val="00C346CF"/>
    <w:rsid w:val="00C41041"/>
    <w:rsid w:val="00C42695"/>
    <w:rsid w:val="00C44BB6"/>
    <w:rsid w:val="00C47752"/>
    <w:rsid w:val="00C51531"/>
    <w:rsid w:val="00C57165"/>
    <w:rsid w:val="00C57E2E"/>
    <w:rsid w:val="00C71312"/>
    <w:rsid w:val="00C72D70"/>
    <w:rsid w:val="00C81FED"/>
    <w:rsid w:val="00C83F3C"/>
    <w:rsid w:val="00C843EB"/>
    <w:rsid w:val="00C85C16"/>
    <w:rsid w:val="00C87491"/>
    <w:rsid w:val="00C93DD1"/>
    <w:rsid w:val="00CA2726"/>
    <w:rsid w:val="00CA384E"/>
    <w:rsid w:val="00CA5AE3"/>
    <w:rsid w:val="00CA63B6"/>
    <w:rsid w:val="00CB0B15"/>
    <w:rsid w:val="00CB21E8"/>
    <w:rsid w:val="00CB3DBB"/>
    <w:rsid w:val="00CB4998"/>
    <w:rsid w:val="00CB5047"/>
    <w:rsid w:val="00CB50CF"/>
    <w:rsid w:val="00CC449C"/>
    <w:rsid w:val="00CC5B18"/>
    <w:rsid w:val="00CC6516"/>
    <w:rsid w:val="00CD073E"/>
    <w:rsid w:val="00CD0BF8"/>
    <w:rsid w:val="00CD1543"/>
    <w:rsid w:val="00CD32EE"/>
    <w:rsid w:val="00CD374A"/>
    <w:rsid w:val="00CD5715"/>
    <w:rsid w:val="00CD7520"/>
    <w:rsid w:val="00CD7C97"/>
    <w:rsid w:val="00CE1BB4"/>
    <w:rsid w:val="00CE3522"/>
    <w:rsid w:val="00CE380D"/>
    <w:rsid w:val="00CE6197"/>
    <w:rsid w:val="00CE643A"/>
    <w:rsid w:val="00CF1C76"/>
    <w:rsid w:val="00CF20D4"/>
    <w:rsid w:val="00CF62CA"/>
    <w:rsid w:val="00CF71D7"/>
    <w:rsid w:val="00CF79D7"/>
    <w:rsid w:val="00D04983"/>
    <w:rsid w:val="00D06BCE"/>
    <w:rsid w:val="00D14D4C"/>
    <w:rsid w:val="00D17068"/>
    <w:rsid w:val="00D20ED1"/>
    <w:rsid w:val="00D229CF"/>
    <w:rsid w:val="00D31B90"/>
    <w:rsid w:val="00D340D9"/>
    <w:rsid w:val="00D34137"/>
    <w:rsid w:val="00D35CE2"/>
    <w:rsid w:val="00D37987"/>
    <w:rsid w:val="00D40AE0"/>
    <w:rsid w:val="00D42932"/>
    <w:rsid w:val="00D42D7E"/>
    <w:rsid w:val="00D62936"/>
    <w:rsid w:val="00D635B1"/>
    <w:rsid w:val="00D64820"/>
    <w:rsid w:val="00D6762B"/>
    <w:rsid w:val="00D712BC"/>
    <w:rsid w:val="00D71EB3"/>
    <w:rsid w:val="00D72DDF"/>
    <w:rsid w:val="00D75565"/>
    <w:rsid w:val="00D75C04"/>
    <w:rsid w:val="00D80E12"/>
    <w:rsid w:val="00D83A74"/>
    <w:rsid w:val="00D9458F"/>
    <w:rsid w:val="00D948FC"/>
    <w:rsid w:val="00D959A5"/>
    <w:rsid w:val="00DA5E24"/>
    <w:rsid w:val="00DA7EE9"/>
    <w:rsid w:val="00DB16D9"/>
    <w:rsid w:val="00DB1C13"/>
    <w:rsid w:val="00DC058B"/>
    <w:rsid w:val="00DC0664"/>
    <w:rsid w:val="00DC40FC"/>
    <w:rsid w:val="00DC708F"/>
    <w:rsid w:val="00DD01D1"/>
    <w:rsid w:val="00DD074C"/>
    <w:rsid w:val="00DD7EB4"/>
    <w:rsid w:val="00DE7F63"/>
    <w:rsid w:val="00DF383C"/>
    <w:rsid w:val="00DF46CE"/>
    <w:rsid w:val="00DF7BD3"/>
    <w:rsid w:val="00DF7D1B"/>
    <w:rsid w:val="00E00F7C"/>
    <w:rsid w:val="00E02062"/>
    <w:rsid w:val="00E029CE"/>
    <w:rsid w:val="00E03005"/>
    <w:rsid w:val="00E06343"/>
    <w:rsid w:val="00E06EAB"/>
    <w:rsid w:val="00E070C3"/>
    <w:rsid w:val="00E10ABB"/>
    <w:rsid w:val="00E1248D"/>
    <w:rsid w:val="00E12B65"/>
    <w:rsid w:val="00E13977"/>
    <w:rsid w:val="00E14144"/>
    <w:rsid w:val="00E15C74"/>
    <w:rsid w:val="00E22FFC"/>
    <w:rsid w:val="00E2735C"/>
    <w:rsid w:val="00E27C30"/>
    <w:rsid w:val="00E320D9"/>
    <w:rsid w:val="00E34E16"/>
    <w:rsid w:val="00E3615D"/>
    <w:rsid w:val="00E36484"/>
    <w:rsid w:val="00E37989"/>
    <w:rsid w:val="00E412CE"/>
    <w:rsid w:val="00E429E4"/>
    <w:rsid w:val="00E434FB"/>
    <w:rsid w:val="00E439C0"/>
    <w:rsid w:val="00E45C67"/>
    <w:rsid w:val="00E47CB7"/>
    <w:rsid w:val="00E51500"/>
    <w:rsid w:val="00E531AA"/>
    <w:rsid w:val="00E63671"/>
    <w:rsid w:val="00E64047"/>
    <w:rsid w:val="00E706E5"/>
    <w:rsid w:val="00E70E4A"/>
    <w:rsid w:val="00E7123B"/>
    <w:rsid w:val="00E72378"/>
    <w:rsid w:val="00E74FE7"/>
    <w:rsid w:val="00E76552"/>
    <w:rsid w:val="00E83CF6"/>
    <w:rsid w:val="00E92FAC"/>
    <w:rsid w:val="00E93E99"/>
    <w:rsid w:val="00E96096"/>
    <w:rsid w:val="00EA0D24"/>
    <w:rsid w:val="00EA35DF"/>
    <w:rsid w:val="00EB3F02"/>
    <w:rsid w:val="00EB47E1"/>
    <w:rsid w:val="00EB7DB4"/>
    <w:rsid w:val="00EC2864"/>
    <w:rsid w:val="00ED076A"/>
    <w:rsid w:val="00ED1CCD"/>
    <w:rsid w:val="00ED7D6E"/>
    <w:rsid w:val="00EE7075"/>
    <w:rsid w:val="00EF5155"/>
    <w:rsid w:val="00EF7026"/>
    <w:rsid w:val="00EF7749"/>
    <w:rsid w:val="00F04D4F"/>
    <w:rsid w:val="00F050E9"/>
    <w:rsid w:val="00F06451"/>
    <w:rsid w:val="00F078CC"/>
    <w:rsid w:val="00F1182E"/>
    <w:rsid w:val="00F11A54"/>
    <w:rsid w:val="00F132B1"/>
    <w:rsid w:val="00F14636"/>
    <w:rsid w:val="00F15A49"/>
    <w:rsid w:val="00F23842"/>
    <w:rsid w:val="00F24CCC"/>
    <w:rsid w:val="00F338D6"/>
    <w:rsid w:val="00F33E78"/>
    <w:rsid w:val="00F35D62"/>
    <w:rsid w:val="00F36FE5"/>
    <w:rsid w:val="00F41822"/>
    <w:rsid w:val="00F43DD3"/>
    <w:rsid w:val="00F440C8"/>
    <w:rsid w:val="00F45BAF"/>
    <w:rsid w:val="00F47AE0"/>
    <w:rsid w:val="00F47E51"/>
    <w:rsid w:val="00F54577"/>
    <w:rsid w:val="00F54DE3"/>
    <w:rsid w:val="00F570ED"/>
    <w:rsid w:val="00F607D2"/>
    <w:rsid w:val="00F61B7A"/>
    <w:rsid w:val="00F63520"/>
    <w:rsid w:val="00F63828"/>
    <w:rsid w:val="00F74068"/>
    <w:rsid w:val="00F74B99"/>
    <w:rsid w:val="00F808D8"/>
    <w:rsid w:val="00F814FC"/>
    <w:rsid w:val="00F82DFB"/>
    <w:rsid w:val="00F871D7"/>
    <w:rsid w:val="00F87D35"/>
    <w:rsid w:val="00F937D6"/>
    <w:rsid w:val="00F96E8E"/>
    <w:rsid w:val="00F97A94"/>
    <w:rsid w:val="00FA1169"/>
    <w:rsid w:val="00FA3F88"/>
    <w:rsid w:val="00FA64C6"/>
    <w:rsid w:val="00FB12C3"/>
    <w:rsid w:val="00FB20B2"/>
    <w:rsid w:val="00FB5F41"/>
    <w:rsid w:val="00FB6EA0"/>
    <w:rsid w:val="00FC39A9"/>
    <w:rsid w:val="00FC757C"/>
    <w:rsid w:val="00FD016E"/>
    <w:rsid w:val="00FD5D44"/>
    <w:rsid w:val="00FE1D43"/>
    <w:rsid w:val="00FE20CE"/>
    <w:rsid w:val="00FE30DA"/>
    <w:rsid w:val="00FE77DD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C640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qFormat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link w:val="Header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link w:val="Footer"/>
    <w:rPr>
      <w:sz w:val="22"/>
      <w:szCs w:val="22"/>
      <w:lang w:eastAsia="en-US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link w:val="Quote"/>
    <w:rPr>
      <w:i/>
      <w:iCs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link w:val="IntenseQuote"/>
    <w:rPr>
      <w:b/>
      <w:bCs/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</w:rPr>
  </w:style>
  <w:style w:type="character" w:styleId="SubtleReference">
    <w:name w:val="Subtle Reference"/>
    <w:qFormat/>
    <w:rPr>
      <w:smallCaps/>
    </w:rPr>
  </w:style>
  <w:style w:type="character" w:styleId="IntenseReference">
    <w:name w:val="Intense Reference"/>
    <w:qFormat/>
    <w:rPr>
      <w:smallCaps/>
      <w:spacing w:val="5"/>
      <w:u w:val="single"/>
    </w:rPr>
  </w:style>
  <w:style w:type="character" w:styleId="BookTitle">
    <w:name w:val="Book Title"/>
    <w:qFormat/>
    <w:rPr>
      <w:i/>
      <w:iCs/>
      <w:smallCaps/>
      <w:spacing w:val="5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character" w:styleId="Hyperlink">
    <w:name w:val="Hyperlink"/>
    <w:rPr>
      <w:color w:val="0000FF"/>
      <w:u w:val="single"/>
    </w:rPr>
  </w:style>
  <w:style w:type="paragraph" w:customStyle="1" w:styleId="GraphikTrennstrich">
    <w:name w:val="Graphik (Trennstrich)"/>
    <w:basedOn w:val="Normal"/>
    <w:pPr>
      <w:pBdr>
        <w:bottom w:val="single" w:sz="6" w:space="1" w:color="auto"/>
      </w:pBd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Arial" w:hAnsi="Arial"/>
      <w:szCs w:val="20"/>
      <w:lang w:val="de-DE" w:bidi="ar-SA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pPr>
      <w:spacing w:after="0" w:line="240" w:lineRule="auto"/>
      <w:jc w:val="both"/>
    </w:pPr>
    <w:rPr>
      <w:rFonts w:ascii="Times New Roman" w:hAnsi="Times New Roman"/>
      <w:szCs w:val="28"/>
      <w:lang w:bidi="ar-SA"/>
    </w:rPr>
  </w:style>
  <w:style w:type="character" w:customStyle="1" w:styleId="BodyText2Char">
    <w:name w:val="Body Text 2 Char"/>
    <w:link w:val="BodyText2"/>
    <w:rPr>
      <w:rFonts w:ascii="Times New Roman" w:hAnsi="Times New Roman"/>
      <w:sz w:val="22"/>
      <w:szCs w:val="28"/>
      <w:lang w:val="en-US" w:eastAsia="en-US"/>
    </w:r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Times New Roman" w:hAnsi="Times New Roman"/>
      <w:sz w:val="16"/>
      <w:szCs w:val="16"/>
      <w:lang w:bidi="ar-SA"/>
    </w:rPr>
  </w:style>
  <w:style w:type="character" w:customStyle="1" w:styleId="BodyText3Char">
    <w:name w:val="Body Text 3 Char"/>
    <w:link w:val="BodyText3"/>
    <w:rPr>
      <w:rFonts w:ascii="Times New Roman" w:hAnsi="Times New Roman"/>
      <w:sz w:val="16"/>
      <w:szCs w:val="16"/>
    </w:rPr>
  </w:style>
  <w:style w:type="paragraph" w:styleId="NormalWeb">
    <w:name w:val="Normal (Web)"/>
    <w:basedOn w:val="Normal"/>
    <w:pPr>
      <w:spacing w:after="0" w:line="240" w:lineRule="auto"/>
    </w:pPr>
    <w:rPr>
      <w:rFonts w:ascii="Times New Roman" w:hAnsi="Times New Roman"/>
      <w:sz w:val="20"/>
      <w:szCs w:val="20"/>
      <w:lang w:bidi="ar-SA"/>
    </w:rPr>
  </w:style>
  <w:style w:type="paragraph" w:styleId="ListBullet">
    <w:name w:val="List Bullet"/>
    <w:basedOn w:val="Normal"/>
    <w:pPr>
      <w:numPr>
        <w:numId w:val="26"/>
      </w:num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280A86"/>
  </w:style>
  <w:style w:type="character" w:customStyle="1" w:styleId="table0020normalchar">
    <w:name w:val="table_0020normal__char"/>
    <w:basedOn w:val="DefaultParagraphFont"/>
    <w:rsid w:val="006C0FBB"/>
  </w:style>
  <w:style w:type="character" w:customStyle="1" w:styleId="default0020paragraph0020fontchar">
    <w:name w:val="default_0020paragraph_0020font__char"/>
    <w:basedOn w:val="DefaultParagraphFont"/>
    <w:rsid w:val="006C0FBB"/>
  </w:style>
  <w:style w:type="character" w:customStyle="1" w:styleId="normalchar1">
    <w:name w:val="normal__char1"/>
    <w:rsid w:val="00ED1CCD"/>
    <w:rPr>
      <w:rFonts w:ascii="Calibri" w:hAnsi="Calibri" w:hint="default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C640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qFormat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link w:val="Header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link w:val="Footer"/>
    <w:rPr>
      <w:sz w:val="22"/>
      <w:szCs w:val="22"/>
      <w:lang w:eastAsia="en-US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link w:val="Quote"/>
    <w:rPr>
      <w:i/>
      <w:iCs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link w:val="IntenseQuote"/>
    <w:rPr>
      <w:b/>
      <w:bCs/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</w:rPr>
  </w:style>
  <w:style w:type="character" w:styleId="SubtleReference">
    <w:name w:val="Subtle Reference"/>
    <w:qFormat/>
    <w:rPr>
      <w:smallCaps/>
    </w:rPr>
  </w:style>
  <w:style w:type="character" w:styleId="IntenseReference">
    <w:name w:val="Intense Reference"/>
    <w:qFormat/>
    <w:rPr>
      <w:smallCaps/>
      <w:spacing w:val="5"/>
      <w:u w:val="single"/>
    </w:rPr>
  </w:style>
  <w:style w:type="character" w:styleId="BookTitle">
    <w:name w:val="Book Title"/>
    <w:qFormat/>
    <w:rPr>
      <w:i/>
      <w:iCs/>
      <w:smallCaps/>
      <w:spacing w:val="5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character" w:styleId="Hyperlink">
    <w:name w:val="Hyperlink"/>
    <w:rPr>
      <w:color w:val="0000FF"/>
      <w:u w:val="single"/>
    </w:rPr>
  </w:style>
  <w:style w:type="paragraph" w:customStyle="1" w:styleId="GraphikTrennstrich">
    <w:name w:val="Graphik (Trennstrich)"/>
    <w:basedOn w:val="Normal"/>
    <w:pPr>
      <w:pBdr>
        <w:bottom w:val="single" w:sz="6" w:space="1" w:color="auto"/>
      </w:pBd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Arial" w:hAnsi="Arial"/>
      <w:szCs w:val="20"/>
      <w:lang w:val="de-DE" w:bidi="ar-SA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pPr>
      <w:spacing w:after="0" w:line="240" w:lineRule="auto"/>
      <w:jc w:val="both"/>
    </w:pPr>
    <w:rPr>
      <w:rFonts w:ascii="Times New Roman" w:hAnsi="Times New Roman"/>
      <w:szCs w:val="28"/>
      <w:lang w:bidi="ar-SA"/>
    </w:rPr>
  </w:style>
  <w:style w:type="character" w:customStyle="1" w:styleId="BodyText2Char">
    <w:name w:val="Body Text 2 Char"/>
    <w:link w:val="BodyText2"/>
    <w:rPr>
      <w:rFonts w:ascii="Times New Roman" w:hAnsi="Times New Roman"/>
      <w:sz w:val="22"/>
      <w:szCs w:val="28"/>
      <w:lang w:val="en-US" w:eastAsia="en-US"/>
    </w:r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Times New Roman" w:hAnsi="Times New Roman"/>
      <w:sz w:val="16"/>
      <w:szCs w:val="16"/>
      <w:lang w:bidi="ar-SA"/>
    </w:rPr>
  </w:style>
  <w:style w:type="character" w:customStyle="1" w:styleId="BodyText3Char">
    <w:name w:val="Body Text 3 Char"/>
    <w:link w:val="BodyText3"/>
    <w:rPr>
      <w:rFonts w:ascii="Times New Roman" w:hAnsi="Times New Roman"/>
      <w:sz w:val="16"/>
      <w:szCs w:val="16"/>
    </w:rPr>
  </w:style>
  <w:style w:type="paragraph" w:styleId="NormalWeb">
    <w:name w:val="Normal (Web)"/>
    <w:basedOn w:val="Normal"/>
    <w:pPr>
      <w:spacing w:after="0" w:line="240" w:lineRule="auto"/>
    </w:pPr>
    <w:rPr>
      <w:rFonts w:ascii="Times New Roman" w:hAnsi="Times New Roman"/>
      <w:sz w:val="20"/>
      <w:szCs w:val="20"/>
      <w:lang w:bidi="ar-SA"/>
    </w:rPr>
  </w:style>
  <w:style w:type="paragraph" w:styleId="ListBullet">
    <w:name w:val="List Bullet"/>
    <w:basedOn w:val="Normal"/>
    <w:pPr>
      <w:numPr>
        <w:numId w:val="26"/>
      </w:num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280A86"/>
  </w:style>
  <w:style w:type="character" w:customStyle="1" w:styleId="table0020normalchar">
    <w:name w:val="table_0020normal__char"/>
    <w:basedOn w:val="DefaultParagraphFont"/>
    <w:rsid w:val="006C0FBB"/>
  </w:style>
  <w:style w:type="character" w:customStyle="1" w:styleId="default0020paragraph0020fontchar">
    <w:name w:val="default_0020paragraph_0020font__char"/>
    <w:basedOn w:val="DefaultParagraphFont"/>
    <w:rsid w:val="006C0FBB"/>
  </w:style>
  <w:style w:type="character" w:customStyle="1" w:styleId="normalchar1">
    <w:name w:val="normal__char1"/>
    <w:rsid w:val="00ED1CCD"/>
    <w:rPr>
      <w:rFonts w:ascii="Calibri" w:hAnsi="Calibri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75">
      <w:bodyDiv w:val="1"/>
      <w:marLeft w:val="900"/>
      <w:marRight w:val="720"/>
      <w:marTop w:val="1140"/>
      <w:marBottom w:val="11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275">
      <w:bodyDiv w:val="1"/>
      <w:marLeft w:val="900"/>
      <w:marRight w:val="720"/>
      <w:marTop w:val="1140"/>
      <w:marBottom w:val="11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veofgames.netlify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gomaexchange.netlify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ndtc19.netlify.ap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rblushandglow.netlify.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ilytrevor.netlify.app" TargetMode="External"/><Relationship Id="rId14" Type="http://schemas.openxmlformats.org/officeDocument/2006/relationships/hyperlink" Target="http://thefreshgardenug.000webhos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rt%201\William_archive\William\Ifinix%205%2017Apr'20\Passion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B95E7-3C32-4254-A28E-8680BE8B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63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</vt:lpstr>
    </vt:vector>
  </TitlesOfParts>
  <Company>Hewlett-Packard</Company>
  <LinksUpToDate>false</LinksUpToDate>
  <CharactersWithSpaces>6502</CharactersWithSpaces>
  <SharedDoc>false</SharedDoc>
  <HLinks>
    <vt:vector size="6" baseType="variant">
      <vt:variant>
        <vt:i4>3866695</vt:i4>
      </vt:variant>
      <vt:variant>
        <vt:i4>0</vt:i4>
      </vt:variant>
      <vt:variant>
        <vt:i4>0</vt:i4>
      </vt:variant>
      <vt:variant>
        <vt:i4>5</vt:i4>
      </vt:variant>
      <vt:variant>
        <vt:lpwstr>mailto:mdavid.trevor@gmail.com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</dc:title>
  <dc:subject>Curriclum vitae</dc:subject>
  <dc:creator>sevedie</dc:creator>
  <cp:keywords>CV</cp:keywords>
  <cp:lastModifiedBy>sevedie</cp:lastModifiedBy>
  <cp:revision>4</cp:revision>
  <cp:lastPrinted>2020-06-29T10:05:00Z</cp:lastPrinted>
  <dcterms:created xsi:type="dcterms:W3CDTF">2020-06-29T09:52:00Z</dcterms:created>
  <dcterms:modified xsi:type="dcterms:W3CDTF">2020-06-29T11:55:00Z</dcterms:modified>
  <cp:category>Personal</cp:category>
  <cp:contentStatus>Excellence</cp:contentStatus>
</cp:coreProperties>
</file>