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Resume Name"/>
        <w:tag w:val="Resume Name"/>
        <w:id w:val="-924265653"/>
        <w:placeholder>
          <w:docPart w:val="630314CD48B84DA2B5F81CB7376FC5EB"/>
        </w:placeholder>
        <w:docPartList>
          <w:docPartGallery w:val="Quick Parts"/>
          <w:docPartCategory w:val=" Resume Name"/>
        </w:docPartList>
      </w:sdtPr>
      <w:sdtEndPr/>
      <w:sdtContent>
        <w:p w:rsidR="00FA704E" w:rsidRDefault="00906D8B" w:rsidP="00FA704E">
          <w:sdt>
            <w:sdtPr>
              <w:id w:val="1404875842"/>
              <w:placeholder>
                <w:docPart w:val="ADC3CAD19E1B4C59930095EA0BD78D68"/>
              </w:placeholder>
              <w:date w:fullDate="2020-06-2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E80753">
                <w:t>6/29/2020</w:t>
              </w:r>
            </w:sdtContent>
          </w:sdt>
          <w:r w:rsidR="00FA704E">
            <w:rPr>
              <w:noProof/>
            </w:rPr>
            <w:t xml:space="preserve"> </w:t>
          </w:r>
        </w:p>
        <w:p w:rsidR="00FA704E" w:rsidRDefault="00906D8B" w:rsidP="00FA704E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5AE1FD90EB1A4CD39D63D5043260CE8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E80753">
                <w:t>Mutebi David Trevor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DF55205BFD274B2C9E6B80DEB324452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FA704E" w:rsidRDefault="00E80753" w:rsidP="00FA704E">
              <w:pPr>
                <w:pStyle w:val="Phone"/>
              </w:pPr>
              <w:r>
                <w:t>0788042999 0755978810</w:t>
              </w:r>
            </w:p>
          </w:sdtContent>
        </w:sdt>
        <w:p w:rsidR="00FA704E" w:rsidRDefault="00FA704E" w:rsidP="00FA704E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9CBF725D78A042B2B7B439D1A4B37F2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FA704E" w:rsidRDefault="00E80753" w:rsidP="00FA704E">
              <w:pPr>
                <w:pStyle w:val="SenderAddress"/>
              </w:pPr>
              <w:r>
                <w:t>Mdavid.trevor@gmail.com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3389C52356C44867AAB101F3FD7A12F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FA704E" w:rsidRDefault="00E80753" w:rsidP="00FA704E">
              <w:pPr>
                <w:pStyle w:val="SenderAddress"/>
              </w:pPr>
              <w:r>
                <w:t>Kampala, Uganda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8207232914EA42DDA0F7D53159A8D992"/>
            </w:placeholder>
            <w:text/>
          </w:sdtPr>
          <w:sdtEndPr>
            <w:rPr>
              <w:rStyle w:val="PlaceholderText"/>
            </w:rPr>
          </w:sdtEndPr>
          <w:sdtContent>
            <w:p w:rsidR="00FA704E" w:rsidRDefault="00E80753" w:rsidP="00FA704E">
              <w:pPr>
                <w:pStyle w:val="SenderAddress"/>
              </w:pPr>
              <w:r>
                <w:rPr>
                  <w:rStyle w:val="PlaceholderText"/>
                  <w:color w:val="000000"/>
                </w:rPr>
                <w:t>http://dailytrevor</w:t>
              </w:r>
              <w:r w:rsidR="00FA704E">
                <w:rPr>
                  <w:rStyle w:val="PlaceholderText"/>
                  <w:color w:val="000000"/>
                </w:rPr>
                <w:t>.netlify.com</w:t>
              </w:r>
            </w:p>
          </w:sdtContent>
        </w:sdt>
        <w:p w:rsidR="00FA704E" w:rsidRDefault="00906D8B" w:rsidP="00FA704E"/>
      </w:sdtContent>
    </w:sdt>
    <w:p w:rsidR="00FA704E" w:rsidRDefault="00FA704E" w:rsidP="00FA704E">
      <w:pPr>
        <w:pStyle w:val="SectionHeading"/>
      </w:pPr>
      <w:r>
        <w:t xml:space="preserve">RE: Request for </w:t>
      </w:r>
      <w:r w:rsidR="001B2344">
        <w:t>a job</w:t>
      </w:r>
      <w:r>
        <w:t xml:space="preserve"> </w:t>
      </w:r>
      <w:r w:rsidR="001B2344">
        <w:t>at</w:t>
      </w:r>
      <w:r>
        <w:t xml:space="preserve"> the </w:t>
      </w:r>
      <w:r w:rsidR="001B2344">
        <w:t>Andela</w:t>
      </w:r>
      <w:r>
        <w:t xml:space="preserve"> through the provision of </w:t>
      </w:r>
      <w:r w:rsidR="001B2344">
        <w:t>my back</w:t>
      </w:r>
      <w:r w:rsidR="0018103E">
        <w:t xml:space="preserve"> </w:t>
      </w:r>
      <w:r w:rsidR="001B2344">
        <w:t>end and front</w:t>
      </w:r>
      <w:r w:rsidR="0018103E">
        <w:t xml:space="preserve"> </w:t>
      </w:r>
      <w:r w:rsidR="001B2344">
        <w:t>end development skills</w:t>
      </w:r>
      <w:r>
        <w:t xml:space="preserve"> that will improve </w:t>
      </w:r>
      <w:r w:rsidR="001B2344">
        <w:t>performance of Andela</w:t>
      </w:r>
      <w:r>
        <w:t>.</w:t>
      </w:r>
    </w:p>
    <w:p w:rsidR="00FA704E" w:rsidRDefault="00FA704E" w:rsidP="00FA704E">
      <w:pPr>
        <w:pStyle w:val="SectionHeading"/>
      </w:pPr>
    </w:p>
    <w:p w:rsidR="00FA704E" w:rsidRDefault="00FA704E" w:rsidP="00FA704E">
      <w:pPr>
        <w:pStyle w:val="SectionHeading"/>
      </w:pPr>
      <w:r>
        <w:t>Dear Sir,</w:t>
      </w:r>
    </w:p>
    <w:p w:rsidR="00FA704E" w:rsidRDefault="00FA704E" w:rsidP="00FA704E">
      <w:r>
        <w:t xml:space="preserve">My </w:t>
      </w:r>
      <w:r w:rsidR="0018103E">
        <w:t>3 years</w:t>
      </w:r>
      <w:r>
        <w:t xml:space="preserve"> of this </w:t>
      </w:r>
      <w:r w:rsidR="0018103E">
        <w:t xml:space="preserve">front end and back end Web development </w:t>
      </w:r>
      <w:r>
        <w:t>experience should be of interest to a ra</w:t>
      </w:r>
      <w:r w:rsidR="00D77A01">
        <w:t xml:space="preserve">pidly growing company like this aiming at innovation and technology improvement as one of its </w:t>
      </w:r>
      <w:r w:rsidR="000F30F2">
        <w:t xml:space="preserve">goals. After reviewing your job </w:t>
      </w:r>
      <w:r w:rsidR="00C05CD6">
        <w:t>description. It’s</w:t>
      </w:r>
      <w:r w:rsidR="005420CF">
        <w:t xml:space="preserve"> clear that </w:t>
      </w:r>
      <w:r w:rsidR="00C05CD6">
        <w:t>you’re</w:t>
      </w:r>
      <w:r w:rsidR="005420CF">
        <w:t xml:space="preserve"> looking for a candidate that is </w:t>
      </w:r>
      <w:r w:rsidR="00C05CD6">
        <w:t>extremely</w:t>
      </w:r>
      <w:r w:rsidR="005420CF">
        <w:t xml:space="preserve"> familiar with the responsibilities associated with the role, and can perform them </w:t>
      </w:r>
      <w:r w:rsidR="00C05CD6">
        <w:t>confidently. Given</w:t>
      </w:r>
      <w:r w:rsidR="005420CF">
        <w:t xml:space="preserve"> these requirements, I am certain that I have the necessary skills to do the job adeptly and perform above expectations.</w:t>
      </w:r>
    </w:p>
    <w:p w:rsidR="00FA704E" w:rsidRDefault="00AE462A" w:rsidP="00FA704E">
      <w:r>
        <w:t xml:space="preserve">I am a focused college </w:t>
      </w:r>
      <w:r w:rsidR="0040530F">
        <w:t>student (</w:t>
      </w:r>
      <w:r>
        <w:t xml:space="preserve">software Engineering) currently attending Aptech Computer </w:t>
      </w:r>
      <w:r w:rsidR="0040530F">
        <w:t>Education. During</w:t>
      </w:r>
      <w:r>
        <w:t xml:space="preserve"> the course of my academic </w:t>
      </w:r>
      <w:r w:rsidR="0040530F">
        <w:t>career, I</w:t>
      </w:r>
      <w:r>
        <w:t xml:space="preserve"> also managed to participate in some start-up companies that is to say Engoma Exchange and Fresh Garden Uganda</w:t>
      </w:r>
      <w:r w:rsidR="0040530F">
        <w:t xml:space="preserve"> in a front end and backend developer role, where I perfected the craft in Database Design and Development alongside Website Application Design and Development.</w:t>
      </w:r>
      <w:r>
        <w:t xml:space="preserve"> </w:t>
      </w:r>
      <w:r w:rsidR="00FA704E">
        <w:t xml:space="preserve">I will be available to </w:t>
      </w:r>
      <w:r w:rsidR="0040530F">
        <w:t xml:space="preserve">perform problem-solving </w:t>
      </w:r>
      <w:r w:rsidR="00CA394C">
        <w:t>tasks, team</w:t>
      </w:r>
      <w:r w:rsidR="0040530F">
        <w:t xml:space="preserve"> work collaboration and</w:t>
      </w:r>
      <w:r w:rsidR="00CA394C">
        <w:t xml:space="preserve"> creative-thinking which I am sure will</w:t>
      </w:r>
      <w:r w:rsidR="00FA704E">
        <w:t xml:space="preserve"> contribute to your growth </w:t>
      </w:r>
      <w:r w:rsidR="00CA394C">
        <w:t xml:space="preserve">and </w:t>
      </w:r>
      <w:r w:rsidR="00FA704E">
        <w:t xml:space="preserve">improvement of Quality of Service </w:t>
      </w:r>
      <w:r w:rsidR="00CA394C">
        <w:t>Delivery. I</w:t>
      </w:r>
      <w:r w:rsidR="00FA704E">
        <w:t xml:space="preserve"> will be available offering to work on probation for a month in order to show you my confidence in my ability to fill the position, to give you confidence to </w:t>
      </w:r>
      <w:r w:rsidR="00CA394C">
        <w:t>work</w:t>
      </w:r>
      <w:r w:rsidR="00FA704E">
        <w:t xml:space="preserve"> with the </w:t>
      </w:r>
      <w:bookmarkStart w:id="0" w:name="_GoBack"/>
      <w:bookmarkEnd w:id="0"/>
      <w:r w:rsidR="00CA394C">
        <w:t>Andela after</w:t>
      </w:r>
      <w:r w:rsidR="00FA704E">
        <w:t xml:space="preserve"> my trial period and my determination to fill the position of partnership I seek</w:t>
      </w:r>
    </w:p>
    <w:p w:rsidR="000F30F2" w:rsidRDefault="000F30F2" w:rsidP="000F30F2">
      <w:pPr>
        <w:pStyle w:val="Subsection"/>
      </w:pPr>
    </w:p>
    <w:p w:rsidR="000F30F2" w:rsidRDefault="000F30F2" w:rsidP="000F30F2">
      <w:pPr>
        <w:pStyle w:val="SubsectionDate"/>
        <w:spacing w:after="0"/>
      </w:pPr>
      <w:r>
        <w:rPr>
          <w:color w:val="A9A57C" w:themeColor="accent1"/>
        </w:rPr>
        <w:t>|</w:t>
      </w:r>
      <w:r>
        <w:t xml:space="preserve"> </w:t>
      </w:r>
      <w:r w:rsidR="005420CF">
        <w:t>The list</w:t>
      </w:r>
      <w:r>
        <w:t xml:space="preserve"> skills I </w:t>
      </w:r>
      <w:r>
        <w:t>have</w:t>
      </w:r>
    </w:p>
    <w:p w:rsidR="000F30F2" w:rsidRDefault="000F30F2" w:rsidP="000F30F2">
      <w:pPr>
        <w:pStyle w:val="SubsectionDate"/>
        <w:spacing w:after="0"/>
        <w:rPr>
          <w:rStyle w:val="IntenseEmphasis"/>
        </w:rPr>
      </w:pPr>
    </w:p>
    <w:p w:rsidR="000F30F2" w:rsidRDefault="000F30F2" w:rsidP="000F30F2">
      <w:pPr>
        <w:pStyle w:val="ListParagraph"/>
        <w:numPr>
          <w:ilvl w:val="0"/>
          <w:numId w:val="4"/>
        </w:numPr>
        <w:spacing w:after="0"/>
        <w:ind w:left="288" w:hanging="288"/>
      </w:pPr>
      <w:r>
        <w:t>Web Development with PHP and MySQL</w:t>
      </w:r>
    </w:p>
    <w:p w:rsidR="000F30F2" w:rsidRDefault="000F30F2" w:rsidP="000F30F2">
      <w:pPr>
        <w:pStyle w:val="ListParagraph"/>
        <w:numPr>
          <w:ilvl w:val="0"/>
          <w:numId w:val="4"/>
        </w:numPr>
        <w:spacing w:after="0"/>
        <w:ind w:left="288" w:hanging="288"/>
      </w:pPr>
      <w:r>
        <w:t>Automation with Python</w:t>
      </w:r>
    </w:p>
    <w:p w:rsidR="000F30F2" w:rsidRDefault="000F30F2" w:rsidP="000F30F2">
      <w:pPr>
        <w:pStyle w:val="ListParagraph"/>
        <w:numPr>
          <w:ilvl w:val="0"/>
          <w:numId w:val="4"/>
        </w:numPr>
        <w:spacing w:after="0"/>
        <w:ind w:left="288" w:hanging="288"/>
      </w:pPr>
      <w:r>
        <w:t>Building Bots on the Telegram Social Network Platform</w:t>
      </w:r>
    </w:p>
    <w:p w:rsidR="000F30F2" w:rsidRDefault="005420CF" w:rsidP="00016DDA">
      <w:pPr>
        <w:pStyle w:val="ListParagraph"/>
        <w:numPr>
          <w:ilvl w:val="0"/>
          <w:numId w:val="4"/>
        </w:numPr>
        <w:spacing w:after="0"/>
        <w:ind w:left="288" w:hanging="288"/>
      </w:pPr>
      <w:r>
        <w:t>Object Oriented Web Development in PHP</w:t>
      </w:r>
      <w:r w:rsidR="00016DDA">
        <w:t xml:space="preserve"> (</w:t>
      </w:r>
      <w:proofErr w:type="spellStart"/>
      <w:r w:rsidR="00016DDA">
        <w:t>laravel</w:t>
      </w:r>
      <w:proofErr w:type="spellEnd"/>
      <w:r w:rsidR="00016DDA">
        <w:t xml:space="preserve"> Framework)</w:t>
      </w:r>
    </w:p>
    <w:p w:rsidR="000F30F2" w:rsidRDefault="000F30F2" w:rsidP="000F30F2">
      <w:pPr>
        <w:pStyle w:val="ListParagraph"/>
        <w:numPr>
          <w:ilvl w:val="0"/>
          <w:numId w:val="4"/>
        </w:numPr>
        <w:spacing w:after="0"/>
        <w:ind w:left="288" w:hanging="288"/>
      </w:pPr>
      <w:r>
        <w:t>Web development with Mongo DB and NodeJS</w:t>
      </w:r>
    </w:p>
    <w:p w:rsidR="000F30F2" w:rsidRDefault="000F30F2" w:rsidP="000F30F2">
      <w:pPr>
        <w:pStyle w:val="ListParagraph"/>
        <w:numPr>
          <w:ilvl w:val="0"/>
          <w:numId w:val="4"/>
        </w:numPr>
        <w:spacing w:after="0"/>
        <w:ind w:left="288" w:hanging="288"/>
      </w:pPr>
      <w:r>
        <w:lastRenderedPageBreak/>
        <w:t>Django Web Development (Python)</w:t>
      </w:r>
    </w:p>
    <w:p w:rsidR="000F30F2" w:rsidRDefault="000F30F2" w:rsidP="000F30F2">
      <w:pPr>
        <w:pStyle w:val="ListParagraph"/>
        <w:numPr>
          <w:ilvl w:val="0"/>
          <w:numId w:val="4"/>
        </w:numPr>
        <w:spacing w:after="0"/>
        <w:ind w:left="288" w:hanging="288"/>
      </w:pPr>
      <w:r>
        <w:t>Web development with Express Framework NodeJS</w:t>
      </w:r>
    </w:p>
    <w:p w:rsidR="000F30F2" w:rsidRDefault="000F30F2" w:rsidP="000F30F2">
      <w:pPr>
        <w:pStyle w:val="ListParagraph"/>
        <w:numPr>
          <w:ilvl w:val="0"/>
          <w:numId w:val="4"/>
        </w:numPr>
        <w:spacing w:after="0"/>
        <w:ind w:left="288" w:hanging="288"/>
      </w:pPr>
      <w:r>
        <w:t>Serverless Computing with Amazon Web Services, Azure and Google</w:t>
      </w:r>
    </w:p>
    <w:p w:rsidR="000F30F2" w:rsidRDefault="000F30F2" w:rsidP="000F30F2">
      <w:pPr>
        <w:spacing w:after="0"/>
      </w:pPr>
    </w:p>
    <w:p w:rsidR="000F30F2" w:rsidRDefault="000F30F2" w:rsidP="00FA704E"/>
    <w:p w:rsidR="00FA704E" w:rsidRDefault="00FA704E" w:rsidP="00FA704E">
      <w:r>
        <w:t xml:space="preserve"> </w:t>
      </w:r>
    </w:p>
    <w:p w:rsidR="00FA704E" w:rsidRDefault="00FA704E" w:rsidP="00FA704E">
      <w:pPr>
        <w:pStyle w:val="SectionHeading"/>
      </w:pPr>
      <w:r>
        <w:t xml:space="preserve"> </w:t>
      </w:r>
    </w:p>
    <w:p w:rsidR="00FA704E" w:rsidRDefault="00FA704E" w:rsidP="00FA704E">
      <w:pPr>
        <w:pStyle w:val="SectionHeading"/>
      </w:pPr>
    </w:p>
    <w:p w:rsidR="009A51F4" w:rsidRPr="00FA704E" w:rsidRDefault="009A51F4" w:rsidP="00FA704E"/>
    <w:sectPr w:rsidR="009A51F4" w:rsidRPr="00FA704E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D8B" w:rsidRDefault="00906D8B">
      <w:pPr>
        <w:spacing w:after="0" w:line="240" w:lineRule="auto"/>
      </w:pPr>
      <w:r>
        <w:separator/>
      </w:r>
    </w:p>
  </w:endnote>
  <w:endnote w:type="continuationSeparator" w:id="0">
    <w:p w:rsidR="00906D8B" w:rsidRDefault="0090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1F4" w:rsidRDefault="008A4B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51F4" w:rsidRDefault="009A51F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9A51F4" w:rsidRDefault="009A51F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51F4" w:rsidRDefault="009A51F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9A51F4" w:rsidRDefault="009A51F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A51F4" w:rsidRDefault="008A4B42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40530F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9A51F4" w:rsidRDefault="008A4B42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40530F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1F4" w:rsidRDefault="008A4B42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51F4" w:rsidRDefault="009A51F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9A51F4" w:rsidRDefault="009A51F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51F4" w:rsidRDefault="009A51F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9A51F4" w:rsidRDefault="009A51F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A51F4" w:rsidRDefault="008A4B42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F30F2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9A51F4" w:rsidRDefault="008A4B42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0F30F2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D8B" w:rsidRDefault="00906D8B">
      <w:pPr>
        <w:spacing w:after="0" w:line="240" w:lineRule="auto"/>
      </w:pPr>
      <w:r>
        <w:separator/>
      </w:r>
    </w:p>
  </w:footnote>
  <w:footnote w:type="continuationSeparator" w:id="0">
    <w:p w:rsidR="00906D8B" w:rsidRDefault="00906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1F4" w:rsidRDefault="008A4B42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51F4" w:rsidRDefault="008A4B4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9A51F4" w:rsidRDefault="008A4B42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51F4" w:rsidRDefault="009A51F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9A51F4" w:rsidRDefault="009A51F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51F4" w:rsidRDefault="009A51F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9A51F4" w:rsidRDefault="009A51F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1F4" w:rsidRDefault="008A4B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51F4" w:rsidRDefault="009A51F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9A51F4" w:rsidRDefault="009A51F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A51F4" w:rsidRDefault="009A51F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9A51F4" w:rsidRDefault="009A51F4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BD"/>
    <w:rsid w:val="00016DDA"/>
    <w:rsid w:val="000F30F2"/>
    <w:rsid w:val="0018103E"/>
    <w:rsid w:val="001B2344"/>
    <w:rsid w:val="00232D0F"/>
    <w:rsid w:val="0040530F"/>
    <w:rsid w:val="005420CF"/>
    <w:rsid w:val="006D6DBD"/>
    <w:rsid w:val="008A4B42"/>
    <w:rsid w:val="00906D8B"/>
    <w:rsid w:val="009A51F4"/>
    <w:rsid w:val="00AE462A"/>
    <w:rsid w:val="00C05CD6"/>
    <w:rsid w:val="00CA394C"/>
    <w:rsid w:val="00D77A01"/>
    <w:rsid w:val="00E80753"/>
    <w:rsid w:val="00EF7DB8"/>
    <w:rsid w:val="00F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4E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4E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314CD48B84DA2B5F81CB7376F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BAC1-3717-46F1-9D7B-4398A599296B}"/>
      </w:docPartPr>
      <w:docPartBody>
        <w:p w:rsidR="004634CE" w:rsidRDefault="00662770" w:rsidP="00662770">
          <w:pPr>
            <w:pStyle w:val="630314CD48B84DA2B5F81CB7376FC5E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DC3CAD19E1B4C59930095EA0BD78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52131-EC55-4195-BCC7-DD1053D2FEB0}"/>
      </w:docPartPr>
      <w:docPartBody>
        <w:p w:rsidR="004634CE" w:rsidRDefault="00662770" w:rsidP="00662770">
          <w:pPr>
            <w:pStyle w:val="ADC3CAD19E1B4C59930095EA0BD78D68"/>
          </w:pPr>
          <w:r>
            <w:t>[Type the date]</w:t>
          </w:r>
        </w:p>
      </w:docPartBody>
    </w:docPart>
    <w:docPart>
      <w:docPartPr>
        <w:name w:val="5AE1FD90EB1A4CD39D63D5043260C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A999-51EE-4180-A306-9570F8C1451E}"/>
      </w:docPartPr>
      <w:docPartBody>
        <w:p w:rsidR="004634CE" w:rsidRDefault="00662770" w:rsidP="00662770">
          <w:pPr>
            <w:pStyle w:val="5AE1FD90EB1A4CD39D63D5043260CE8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DF55205BFD274B2C9E6B80DEB3244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21F69-7CA5-4080-8229-4D576A8D79EC}"/>
      </w:docPartPr>
      <w:docPartBody>
        <w:p w:rsidR="004634CE" w:rsidRDefault="00662770" w:rsidP="00662770">
          <w:pPr>
            <w:pStyle w:val="DF55205BFD274B2C9E6B80DEB324452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9CBF725D78A042B2B7B439D1A4B37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91A86-4700-4975-9EE0-AFE0D4C96612}"/>
      </w:docPartPr>
      <w:docPartBody>
        <w:p w:rsidR="004634CE" w:rsidRDefault="00662770" w:rsidP="00662770">
          <w:pPr>
            <w:pStyle w:val="9CBF725D78A042B2B7B439D1A4B37F2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3389C52356C44867AAB101F3FD7A1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F05B-5016-4609-8524-FE51796E991A}"/>
      </w:docPartPr>
      <w:docPartBody>
        <w:p w:rsidR="004634CE" w:rsidRDefault="00662770" w:rsidP="00662770">
          <w:pPr>
            <w:pStyle w:val="3389C52356C44867AAB101F3FD7A12FE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8207232914EA42DDA0F7D53159A8D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EEB6B-6CD4-4F80-87AD-D9F5F06B7DF8}"/>
      </w:docPartPr>
      <w:docPartBody>
        <w:p w:rsidR="004634CE" w:rsidRDefault="00662770" w:rsidP="00662770">
          <w:pPr>
            <w:pStyle w:val="8207232914EA42DDA0F7D53159A8D992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46"/>
    <w:rsid w:val="00187356"/>
    <w:rsid w:val="004634CE"/>
    <w:rsid w:val="00662770"/>
    <w:rsid w:val="006F3839"/>
    <w:rsid w:val="00F1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62770"/>
    <w:rPr>
      <w:color w:val="808080"/>
    </w:rPr>
  </w:style>
  <w:style w:type="paragraph" w:customStyle="1" w:styleId="9E2A023211AB4E07BC2376AB4BF7E175">
    <w:name w:val="9E2A023211AB4E07BC2376AB4BF7E175"/>
  </w:style>
  <w:style w:type="paragraph" w:customStyle="1" w:styleId="C02C4EC05126422DBF86F1EB034666A6">
    <w:name w:val="C02C4EC05126422DBF86F1EB034666A6"/>
  </w:style>
  <w:style w:type="paragraph" w:customStyle="1" w:styleId="47778B924B8F4B8DB578927CE264F7FD">
    <w:name w:val="47778B924B8F4B8DB578927CE264F7FD"/>
  </w:style>
  <w:style w:type="paragraph" w:customStyle="1" w:styleId="1827B349EE014D8E9CBEFD3D07AD26CD">
    <w:name w:val="1827B349EE014D8E9CBEFD3D07AD26CD"/>
  </w:style>
  <w:style w:type="paragraph" w:customStyle="1" w:styleId="32ECE8B49596412AA21CB2BE16CDD545">
    <w:name w:val="32ECE8B49596412AA21CB2BE16CDD545"/>
  </w:style>
  <w:style w:type="paragraph" w:customStyle="1" w:styleId="86255B9F0E1443A3A0295C107579C6E2">
    <w:name w:val="86255B9F0E1443A3A0295C107579C6E2"/>
  </w:style>
  <w:style w:type="paragraph" w:customStyle="1" w:styleId="AB33C80B53034FC297FFBB64A9E68A6B">
    <w:name w:val="AB33C80B53034FC297FFBB64A9E68A6B"/>
  </w:style>
  <w:style w:type="paragraph" w:customStyle="1" w:styleId="21199A9ED9564072960D34714BC32645">
    <w:name w:val="21199A9ED9564072960D34714BC32645"/>
  </w:style>
  <w:style w:type="paragraph" w:customStyle="1" w:styleId="0EE2FDD9D8B34E7C8DDA0959F71CF2FE">
    <w:name w:val="0EE2FDD9D8B34E7C8DDA0959F71CF2FE"/>
  </w:style>
  <w:style w:type="paragraph" w:customStyle="1" w:styleId="F8F34F5AFB9D4CD598AF7B2C7B67FE83">
    <w:name w:val="F8F34F5AFB9D4CD598AF7B2C7B67FE83"/>
  </w:style>
  <w:style w:type="paragraph" w:customStyle="1" w:styleId="99F6CA86D7334BC09D6998E979D31232">
    <w:name w:val="99F6CA86D7334BC09D6998E979D31232"/>
  </w:style>
  <w:style w:type="paragraph" w:customStyle="1" w:styleId="213919159B7043BAAD3FB0765BFD8357">
    <w:name w:val="213919159B7043BAAD3FB0765BFD8357"/>
  </w:style>
  <w:style w:type="paragraph" w:customStyle="1" w:styleId="7170CF87240E4D9AB799EE5EA3F147CB">
    <w:name w:val="7170CF87240E4D9AB799EE5EA3F147CB"/>
  </w:style>
  <w:style w:type="paragraph" w:customStyle="1" w:styleId="F27685904A7A441D925EEE18314EFE4A">
    <w:name w:val="F27685904A7A441D925EEE18314EFE4A"/>
  </w:style>
  <w:style w:type="paragraph" w:customStyle="1" w:styleId="6274067BCBA2404E8B2BF5A030093EE6">
    <w:name w:val="6274067BCBA2404E8B2BF5A030093EE6"/>
  </w:style>
  <w:style w:type="paragraph" w:customStyle="1" w:styleId="14ED834CAA4144948E659D0BAE1AF261">
    <w:name w:val="14ED834CAA4144948E659D0BAE1AF261"/>
  </w:style>
  <w:style w:type="paragraph" w:customStyle="1" w:styleId="AA99BE0051B94C22A80C306BDE22896E">
    <w:name w:val="AA99BE0051B94C22A80C306BDE22896E"/>
  </w:style>
  <w:style w:type="paragraph" w:customStyle="1" w:styleId="8BB1AD33338A4A1EB2E6081C1C1ABB88">
    <w:name w:val="8BB1AD33338A4A1EB2E6081C1C1ABB88"/>
  </w:style>
  <w:style w:type="paragraph" w:customStyle="1" w:styleId="50D68181765541FBBFA770BB2EB88B3B">
    <w:name w:val="50D68181765541FBBFA770BB2EB88B3B"/>
  </w:style>
  <w:style w:type="paragraph" w:customStyle="1" w:styleId="630314CD48B84DA2B5F81CB7376FC5EB">
    <w:name w:val="630314CD48B84DA2B5F81CB7376FC5EB"/>
    <w:rsid w:val="00662770"/>
  </w:style>
  <w:style w:type="paragraph" w:customStyle="1" w:styleId="ADC3CAD19E1B4C59930095EA0BD78D68">
    <w:name w:val="ADC3CAD19E1B4C59930095EA0BD78D68"/>
    <w:rsid w:val="00662770"/>
  </w:style>
  <w:style w:type="paragraph" w:customStyle="1" w:styleId="5AE1FD90EB1A4CD39D63D5043260CE82">
    <w:name w:val="5AE1FD90EB1A4CD39D63D5043260CE82"/>
    <w:rsid w:val="00662770"/>
  </w:style>
  <w:style w:type="paragraph" w:customStyle="1" w:styleId="DF55205BFD274B2C9E6B80DEB324452B">
    <w:name w:val="DF55205BFD274B2C9E6B80DEB324452B"/>
    <w:rsid w:val="00662770"/>
  </w:style>
  <w:style w:type="paragraph" w:customStyle="1" w:styleId="9CBF725D78A042B2B7B439D1A4B37F26">
    <w:name w:val="9CBF725D78A042B2B7B439D1A4B37F26"/>
    <w:rsid w:val="00662770"/>
  </w:style>
  <w:style w:type="paragraph" w:customStyle="1" w:styleId="3389C52356C44867AAB101F3FD7A12FE">
    <w:name w:val="3389C52356C44867AAB101F3FD7A12FE"/>
    <w:rsid w:val="00662770"/>
  </w:style>
  <w:style w:type="paragraph" w:customStyle="1" w:styleId="8207232914EA42DDA0F7D53159A8D992">
    <w:name w:val="8207232914EA42DDA0F7D53159A8D992"/>
    <w:rsid w:val="00662770"/>
  </w:style>
  <w:style w:type="paragraph" w:customStyle="1" w:styleId="E45C4A57D2F5491387EC7AA2F04250B6">
    <w:name w:val="E45C4A57D2F5491387EC7AA2F04250B6"/>
    <w:rsid w:val="00662770"/>
  </w:style>
  <w:style w:type="paragraph" w:customStyle="1" w:styleId="12C6E6035CA1414984E9EBC97903C18E">
    <w:name w:val="12C6E6035CA1414984E9EBC97903C18E"/>
    <w:rsid w:val="00662770"/>
  </w:style>
  <w:style w:type="paragraph" w:customStyle="1" w:styleId="5352515A90BD49F2B87E9BFB194D096A">
    <w:name w:val="5352515A90BD49F2B87E9BFB194D096A"/>
    <w:rsid w:val="00662770"/>
  </w:style>
  <w:style w:type="paragraph" w:customStyle="1" w:styleId="71FA84853E804D038E02888A3ABFDD4D">
    <w:name w:val="71FA84853E804D038E02888A3ABFDD4D"/>
    <w:rsid w:val="00662770"/>
  </w:style>
  <w:style w:type="paragraph" w:customStyle="1" w:styleId="1A4E5F0DE8B24A629C22B7B60EAA7CE0">
    <w:name w:val="1A4E5F0DE8B24A629C22B7B60EAA7CE0"/>
    <w:rsid w:val="00662770"/>
  </w:style>
  <w:style w:type="paragraph" w:customStyle="1" w:styleId="F557282D28D547D7ACF7B0CCBD128C15">
    <w:name w:val="F557282D28D547D7ACF7B0CCBD128C15"/>
    <w:rsid w:val="00662770"/>
  </w:style>
  <w:style w:type="paragraph" w:customStyle="1" w:styleId="91A8554A9B1E462CB1E2E43D9E151057">
    <w:name w:val="91A8554A9B1E462CB1E2E43D9E151057"/>
    <w:rsid w:val="00662770"/>
  </w:style>
  <w:style w:type="paragraph" w:customStyle="1" w:styleId="52BEFEA1D25B475D9E654B290781C65A">
    <w:name w:val="52BEFEA1D25B475D9E654B290781C65A"/>
    <w:rsid w:val="006627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62770"/>
    <w:rPr>
      <w:color w:val="808080"/>
    </w:rPr>
  </w:style>
  <w:style w:type="paragraph" w:customStyle="1" w:styleId="9E2A023211AB4E07BC2376AB4BF7E175">
    <w:name w:val="9E2A023211AB4E07BC2376AB4BF7E175"/>
  </w:style>
  <w:style w:type="paragraph" w:customStyle="1" w:styleId="C02C4EC05126422DBF86F1EB034666A6">
    <w:name w:val="C02C4EC05126422DBF86F1EB034666A6"/>
  </w:style>
  <w:style w:type="paragraph" w:customStyle="1" w:styleId="47778B924B8F4B8DB578927CE264F7FD">
    <w:name w:val="47778B924B8F4B8DB578927CE264F7FD"/>
  </w:style>
  <w:style w:type="paragraph" w:customStyle="1" w:styleId="1827B349EE014D8E9CBEFD3D07AD26CD">
    <w:name w:val="1827B349EE014D8E9CBEFD3D07AD26CD"/>
  </w:style>
  <w:style w:type="paragraph" w:customStyle="1" w:styleId="32ECE8B49596412AA21CB2BE16CDD545">
    <w:name w:val="32ECE8B49596412AA21CB2BE16CDD545"/>
  </w:style>
  <w:style w:type="paragraph" w:customStyle="1" w:styleId="86255B9F0E1443A3A0295C107579C6E2">
    <w:name w:val="86255B9F0E1443A3A0295C107579C6E2"/>
  </w:style>
  <w:style w:type="paragraph" w:customStyle="1" w:styleId="AB33C80B53034FC297FFBB64A9E68A6B">
    <w:name w:val="AB33C80B53034FC297FFBB64A9E68A6B"/>
  </w:style>
  <w:style w:type="paragraph" w:customStyle="1" w:styleId="21199A9ED9564072960D34714BC32645">
    <w:name w:val="21199A9ED9564072960D34714BC32645"/>
  </w:style>
  <w:style w:type="paragraph" w:customStyle="1" w:styleId="0EE2FDD9D8B34E7C8DDA0959F71CF2FE">
    <w:name w:val="0EE2FDD9D8B34E7C8DDA0959F71CF2FE"/>
  </w:style>
  <w:style w:type="paragraph" w:customStyle="1" w:styleId="F8F34F5AFB9D4CD598AF7B2C7B67FE83">
    <w:name w:val="F8F34F5AFB9D4CD598AF7B2C7B67FE83"/>
  </w:style>
  <w:style w:type="paragraph" w:customStyle="1" w:styleId="99F6CA86D7334BC09D6998E979D31232">
    <w:name w:val="99F6CA86D7334BC09D6998E979D31232"/>
  </w:style>
  <w:style w:type="paragraph" w:customStyle="1" w:styleId="213919159B7043BAAD3FB0765BFD8357">
    <w:name w:val="213919159B7043BAAD3FB0765BFD8357"/>
  </w:style>
  <w:style w:type="paragraph" w:customStyle="1" w:styleId="7170CF87240E4D9AB799EE5EA3F147CB">
    <w:name w:val="7170CF87240E4D9AB799EE5EA3F147CB"/>
  </w:style>
  <w:style w:type="paragraph" w:customStyle="1" w:styleId="F27685904A7A441D925EEE18314EFE4A">
    <w:name w:val="F27685904A7A441D925EEE18314EFE4A"/>
  </w:style>
  <w:style w:type="paragraph" w:customStyle="1" w:styleId="6274067BCBA2404E8B2BF5A030093EE6">
    <w:name w:val="6274067BCBA2404E8B2BF5A030093EE6"/>
  </w:style>
  <w:style w:type="paragraph" w:customStyle="1" w:styleId="14ED834CAA4144948E659D0BAE1AF261">
    <w:name w:val="14ED834CAA4144948E659D0BAE1AF261"/>
  </w:style>
  <w:style w:type="paragraph" w:customStyle="1" w:styleId="AA99BE0051B94C22A80C306BDE22896E">
    <w:name w:val="AA99BE0051B94C22A80C306BDE22896E"/>
  </w:style>
  <w:style w:type="paragraph" w:customStyle="1" w:styleId="8BB1AD33338A4A1EB2E6081C1C1ABB88">
    <w:name w:val="8BB1AD33338A4A1EB2E6081C1C1ABB88"/>
  </w:style>
  <w:style w:type="paragraph" w:customStyle="1" w:styleId="50D68181765541FBBFA770BB2EB88B3B">
    <w:name w:val="50D68181765541FBBFA770BB2EB88B3B"/>
  </w:style>
  <w:style w:type="paragraph" w:customStyle="1" w:styleId="630314CD48B84DA2B5F81CB7376FC5EB">
    <w:name w:val="630314CD48B84DA2B5F81CB7376FC5EB"/>
    <w:rsid w:val="00662770"/>
  </w:style>
  <w:style w:type="paragraph" w:customStyle="1" w:styleId="ADC3CAD19E1B4C59930095EA0BD78D68">
    <w:name w:val="ADC3CAD19E1B4C59930095EA0BD78D68"/>
    <w:rsid w:val="00662770"/>
  </w:style>
  <w:style w:type="paragraph" w:customStyle="1" w:styleId="5AE1FD90EB1A4CD39D63D5043260CE82">
    <w:name w:val="5AE1FD90EB1A4CD39D63D5043260CE82"/>
    <w:rsid w:val="00662770"/>
  </w:style>
  <w:style w:type="paragraph" w:customStyle="1" w:styleId="DF55205BFD274B2C9E6B80DEB324452B">
    <w:name w:val="DF55205BFD274B2C9E6B80DEB324452B"/>
    <w:rsid w:val="00662770"/>
  </w:style>
  <w:style w:type="paragraph" w:customStyle="1" w:styleId="9CBF725D78A042B2B7B439D1A4B37F26">
    <w:name w:val="9CBF725D78A042B2B7B439D1A4B37F26"/>
    <w:rsid w:val="00662770"/>
  </w:style>
  <w:style w:type="paragraph" w:customStyle="1" w:styleId="3389C52356C44867AAB101F3FD7A12FE">
    <w:name w:val="3389C52356C44867AAB101F3FD7A12FE"/>
    <w:rsid w:val="00662770"/>
  </w:style>
  <w:style w:type="paragraph" w:customStyle="1" w:styleId="8207232914EA42DDA0F7D53159A8D992">
    <w:name w:val="8207232914EA42DDA0F7D53159A8D992"/>
    <w:rsid w:val="00662770"/>
  </w:style>
  <w:style w:type="paragraph" w:customStyle="1" w:styleId="E45C4A57D2F5491387EC7AA2F04250B6">
    <w:name w:val="E45C4A57D2F5491387EC7AA2F04250B6"/>
    <w:rsid w:val="00662770"/>
  </w:style>
  <w:style w:type="paragraph" w:customStyle="1" w:styleId="12C6E6035CA1414984E9EBC97903C18E">
    <w:name w:val="12C6E6035CA1414984E9EBC97903C18E"/>
    <w:rsid w:val="00662770"/>
  </w:style>
  <w:style w:type="paragraph" w:customStyle="1" w:styleId="5352515A90BD49F2B87E9BFB194D096A">
    <w:name w:val="5352515A90BD49F2B87E9BFB194D096A"/>
    <w:rsid w:val="00662770"/>
  </w:style>
  <w:style w:type="paragraph" w:customStyle="1" w:styleId="71FA84853E804D038E02888A3ABFDD4D">
    <w:name w:val="71FA84853E804D038E02888A3ABFDD4D"/>
    <w:rsid w:val="00662770"/>
  </w:style>
  <w:style w:type="paragraph" w:customStyle="1" w:styleId="1A4E5F0DE8B24A629C22B7B60EAA7CE0">
    <w:name w:val="1A4E5F0DE8B24A629C22B7B60EAA7CE0"/>
    <w:rsid w:val="00662770"/>
  </w:style>
  <w:style w:type="paragraph" w:customStyle="1" w:styleId="F557282D28D547D7ACF7B0CCBD128C15">
    <w:name w:val="F557282D28D547D7ACF7B0CCBD128C15"/>
    <w:rsid w:val="00662770"/>
  </w:style>
  <w:style w:type="paragraph" w:customStyle="1" w:styleId="91A8554A9B1E462CB1E2E43D9E151057">
    <w:name w:val="91A8554A9B1E462CB1E2E43D9E151057"/>
    <w:rsid w:val="00662770"/>
  </w:style>
  <w:style w:type="paragraph" w:customStyle="1" w:styleId="52BEFEA1D25B475D9E654B290781C65A">
    <w:name w:val="52BEFEA1D25B475D9E654B290781C65A"/>
    <w:rsid w:val="00662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Kampala, Uganda</CompanyAddress>
  <CompanyPhone>0788042999 0755978810</CompanyPhone>
  <CompanyFax/>
  <CompanyEmail>Mdavid.trevor@gmail.com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F808BCB-A233-4360-98AE-5CB8EDFC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Mutebi David Trevor</dc:creator>
  <cp:lastModifiedBy>sevedie</cp:lastModifiedBy>
  <cp:revision>2</cp:revision>
  <dcterms:created xsi:type="dcterms:W3CDTF">2020-06-29T11:43:00Z</dcterms:created>
  <dcterms:modified xsi:type="dcterms:W3CDTF">2020-06-29T11:43:00Z</dcterms:modified>
</cp:coreProperties>
</file>